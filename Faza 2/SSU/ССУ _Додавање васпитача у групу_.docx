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B0688D" w:rsidRDefault="006C0C4A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width:510.25pt;height:15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D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" filled="f" stroked="f" strokeweight=".5pt">
                  <v:textbox>
                    <w:txbxContent>
                      <w:p w:rsidR="006923C0" w:rsidRDefault="00AC40E8" w:rsidP="006923C0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  <w:t>Пројекат</w:t>
                        </w:r>
                      </w:p>
                      <w:p w:rsidR="00D13FC8" w:rsidRPr="00D13FC8" w:rsidRDefault="001E5A40" w:rsidP="00D13FC8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  <w:t>МојВртић</w:t>
                        </w:r>
                      </w:p>
                      <w:p w:rsidR="006923C0" w:rsidRPr="006923C0" w:rsidRDefault="006923C0" w:rsidP="00D13FC8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Спецификација сценарија употребе функционалности</w:t>
                        </w:r>
                      </w:p>
                      <w:p w:rsidR="006923C0" w:rsidRPr="006923C0" w:rsidRDefault="006923C0" w:rsidP="006923C0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“</w:t>
                        </w:r>
                        <w:r w:rsidR="006D6E38" w:rsidRPr="006D6E38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Додавање васпитача у групу</w:t>
                        </w: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”</w:t>
                        </w:r>
                      </w:p>
                      <w:p w:rsidR="006923C0" w:rsidRPr="006923C0" w:rsidRDefault="006923C0" w:rsidP="006923C0"/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AA5F77">
        <w:trPr>
          <w:trHeight w:val="2060"/>
        </w:trPr>
        <w:tc>
          <w:tcPr>
            <w:tcW w:w="5740" w:type="dxa"/>
          </w:tcPr>
          <w:p w:rsidR="00B0688D" w:rsidRDefault="006C0C4A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6" o:spid="_x0000_s1028" type="#_x0000_t202" style="width:516.85pt;height:72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ToGAIAADM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" filled="f" stroked="f" strokeweight=".5pt">
                  <v:textbox>
                    <w:txbxContent>
                      <w:p w:rsidR="00AC40E8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Електротехнички факултет у Београду</w:t>
                        </w:r>
                      </w:p>
                      <w:p w:rsidR="00B0688D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13S113PSI Принципи софтверског инжењерства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12413"/>
        <w:tblW w:w="10350" w:type="dxa"/>
        <w:tblCellMar>
          <w:left w:w="0" w:type="dxa"/>
          <w:right w:w="0" w:type="dxa"/>
        </w:tblCellMar>
        <w:tblLook w:val="0000"/>
      </w:tblPr>
      <w:tblGrid>
        <w:gridCol w:w="5449"/>
        <w:gridCol w:w="4901"/>
      </w:tblGrid>
      <w:tr w:rsidR="00B0688D" w:rsidTr="007057F4">
        <w:trPr>
          <w:trHeight w:val="1080"/>
        </w:trPr>
        <w:tc>
          <w:tcPr>
            <w:tcW w:w="5449" w:type="dxa"/>
            <w:vAlign w:val="center"/>
          </w:tcPr>
          <w:p w:rsidR="00B0688D" w:rsidRDefault="006C0C4A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3" o:spid="_x0000_s1027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" filled="f" stroked="f" strokeweight=".5pt">
                  <v:textbox>
                    <w:txbxContent>
                      <w:p w:rsidR="00B0688D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Јана Саиловић</w:t>
                        </w:r>
                        <w:r w:rsidR="004448A1">
                          <w:rPr>
                            <w:sz w:val="24"/>
                            <w:szCs w:val="24"/>
                            <w:lang w:val="sr-Cyrl-BA"/>
                          </w:rPr>
                          <w:t xml:space="preserve"> 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>2015/0581</w:t>
                        </w:r>
                      </w:p>
                      <w:p w:rsidR="00123BB8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Матеја Мијајловић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 xml:space="preserve"> 2018/0278</w:t>
                        </w: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0688D" w:rsidRPr="00462784" w:rsidRDefault="00B0688D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4901" w:type="dxa"/>
            <w:vAlign w:val="center"/>
          </w:tcPr>
          <w:p w:rsidR="00B0688D" w:rsidRDefault="006C0C4A" w:rsidP="007057F4">
            <w:pPr>
              <w:jc w:val="right"/>
            </w:pP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1" o:spid="_x0000_s1026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" filled="f" stroked="f" strokeweight=".5pt">
                  <v:textbox>
                    <w:txbxContent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Милица Крнет</w:t>
                        </w:r>
                        <w:r w:rsidR="00462784">
                          <w:rPr>
                            <w:sz w:val="24"/>
                            <w:szCs w:val="24"/>
                          </w:rPr>
                          <w:t>a  2018/0581</w:t>
                        </w:r>
                      </w:p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Селма Ћехић</w:t>
                        </w:r>
                        <w:r w:rsidR="00462784">
                          <w:rPr>
                            <w:sz w:val="24"/>
                            <w:szCs w:val="24"/>
                          </w:rPr>
                          <w:t xml:space="preserve"> 2014/0653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:rsidR="008A3C95" w:rsidRDefault="008A3C95" w:rsidP="007057F4">
      <w:bookmarkStart w:id="0" w:name="_Hlk98598889"/>
      <w:bookmarkEnd w:id="0"/>
    </w:p>
    <w:p w:rsidR="00432CCC" w:rsidRDefault="008A3C95" w:rsidP="00123BB8">
      <w:pPr>
        <w:tabs>
          <w:tab w:val="left" w:pos="7365"/>
        </w:tabs>
      </w:pPr>
      <w:r>
        <w:br w:type="page"/>
      </w:r>
    </w:p>
    <w:tbl>
      <w:tblPr>
        <w:tblStyle w:val="GridTable4Accent3"/>
        <w:tblpPr w:leftFromText="180" w:rightFromText="180" w:vertAnchor="text" w:horzAnchor="margin" w:tblpY="2046"/>
        <w:tblW w:w="0" w:type="auto"/>
        <w:tblLook w:val="04A0"/>
      </w:tblPr>
      <w:tblGrid>
        <w:gridCol w:w="2484"/>
        <w:gridCol w:w="2476"/>
        <w:gridCol w:w="2478"/>
        <w:gridCol w:w="2488"/>
      </w:tblGrid>
      <w:tr w:rsidR="00237910" w:rsidTr="000B79F6">
        <w:trPr>
          <w:cnfStyle w:val="100000000000"/>
        </w:trPr>
        <w:tc>
          <w:tcPr>
            <w:cnfStyle w:val="001000000000"/>
            <w:tcW w:w="2484" w:type="dxa"/>
          </w:tcPr>
          <w:p w:rsidR="000B79F6" w:rsidRPr="000B79F6" w:rsidRDefault="000B79F6" w:rsidP="00E82280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 w:rsidRPr="000B79F6">
              <w:rPr>
                <w:bCs w:val="0"/>
                <w:sz w:val="24"/>
              </w:rPr>
              <w:lastRenderedPageBreak/>
              <w:t>Датум</w:t>
            </w:r>
          </w:p>
        </w:tc>
        <w:tc>
          <w:tcPr>
            <w:tcW w:w="2476" w:type="dxa"/>
          </w:tcPr>
          <w:p w:rsidR="000B79F6" w:rsidRPr="000B79F6" w:rsidRDefault="000B79F6" w:rsidP="00E82280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Верзија</w:t>
            </w:r>
          </w:p>
        </w:tc>
        <w:tc>
          <w:tcPr>
            <w:tcW w:w="2478" w:type="dxa"/>
          </w:tcPr>
          <w:p w:rsidR="000B79F6" w:rsidRPr="000B79F6" w:rsidRDefault="00613860" w:rsidP="00E82280">
            <w:pPr>
              <w:jc w:val="center"/>
              <w:cnfStyle w:val="100000000000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Кратак опис</w:t>
            </w:r>
          </w:p>
          <w:p w:rsidR="000B79F6" w:rsidRPr="000B79F6" w:rsidRDefault="000B79F6" w:rsidP="00E82280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</w:p>
        </w:tc>
        <w:tc>
          <w:tcPr>
            <w:tcW w:w="2488" w:type="dxa"/>
          </w:tcPr>
          <w:p w:rsidR="000B79F6" w:rsidRPr="000B79F6" w:rsidRDefault="000B79F6" w:rsidP="00E82280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Аутор</w:t>
            </w: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6A26E5" w:rsidRDefault="00D13FC8" w:rsidP="00E82280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>
              <w:rPr>
                <w:bCs w:val="0"/>
                <w:sz w:val="24"/>
              </w:rPr>
              <w:t>2</w:t>
            </w:r>
            <w:r w:rsidR="00613860">
              <w:rPr>
                <w:bCs w:val="0"/>
                <w:sz w:val="24"/>
              </w:rPr>
              <w:t>2</w:t>
            </w:r>
            <w:r w:rsidR="000B79F6" w:rsidRPr="006A26E5">
              <w:rPr>
                <w:bCs w:val="0"/>
                <w:sz w:val="24"/>
              </w:rPr>
              <w:t>.03.2022.</w:t>
            </w:r>
          </w:p>
        </w:tc>
        <w:tc>
          <w:tcPr>
            <w:tcW w:w="2476" w:type="dxa"/>
          </w:tcPr>
          <w:p w:rsidR="000B79F6" w:rsidRPr="006A26E5" w:rsidRDefault="000B79F6" w:rsidP="00E82280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 w:rsidRPr="001B151D">
              <w:rPr>
                <w:b w:val="0"/>
                <w:sz w:val="24"/>
              </w:rPr>
              <w:t>1.0</w:t>
            </w:r>
          </w:p>
        </w:tc>
        <w:tc>
          <w:tcPr>
            <w:tcW w:w="2478" w:type="dxa"/>
          </w:tcPr>
          <w:p w:rsidR="000B79F6" w:rsidRPr="006A26E5" w:rsidRDefault="00613860" w:rsidP="00E82280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>
              <w:rPr>
                <w:b w:val="0"/>
                <w:sz w:val="24"/>
              </w:rPr>
              <w:t>Иницијална</w:t>
            </w:r>
            <w:r w:rsidR="000B79F6" w:rsidRPr="006A26E5">
              <w:rPr>
                <w:b w:val="0"/>
                <w:sz w:val="24"/>
              </w:rPr>
              <w:t xml:space="preserve"> верзија</w:t>
            </w:r>
          </w:p>
        </w:tc>
        <w:tc>
          <w:tcPr>
            <w:tcW w:w="2488" w:type="dxa"/>
          </w:tcPr>
          <w:p w:rsidR="000B79F6" w:rsidRPr="00D13FC8" w:rsidRDefault="00D13FC8" w:rsidP="00E82280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bCs/>
              </w:rPr>
            </w:pPr>
            <w:r w:rsidRPr="00D13FC8">
              <w:rPr>
                <w:b w:val="0"/>
                <w:bCs/>
                <w:sz w:val="24"/>
                <w:szCs w:val="24"/>
              </w:rPr>
              <w:t>Селма Ћехић</w:t>
            </w: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  <w:bookmarkStart w:id="1" w:name="_GoBack"/>
            <w:bookmarkEnd w:id="1"/>
          </w:p>
        </w:tc>
        <w:tc>
          <w:tcPr>
            <w:tcW w:w="2476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1B151D" w:rsidRDefault="000B79F6" w:rsidP="001B151D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</w:tbl>
    <w:p w:rsidR="000B79F6" w:rsidRDefault="00D13FC8" w:rsidP="000B79F6">
      <w:pPr>
        <w:jc w:val="center"/>
      </w:pPr>
      <w:r>
        <w:rPr>
          <w:rFonts w:ascii="Calibri" w:hAnsi="Calibri" w:cs="Calibri"/>
          <w:color w:val="1C4A83" w:themeColor="accent6" w:themeShade="BF"/>
          <w:sz w:val="48"/>
          <w:szCs w:val="48"/>
        </w:rPr>
        <w:t>Историја измена</w:t>
      </w:r>
    </w:p>
    <w:p w:rsidR="000B79F6" w:rsidRPr="000B79F6" w:rsidRDefault="000B79F6" w:rsidP="000B79F6">
      <w:pPr>
        <w:jc w:val="center"/>
        <w:rPr>
          <w:rFonts w:cstheme="minorHAnsi"/>
          <w:sz w:val="24"/>
          <w:szCs w:val="24"/>
        </w:rPr>
      </w:pPr>
      <w:r w:rsidRPr="000B79F6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page" w:horzAnchor="margin" w:tblpY="337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/>
      </w:tblPr>
      <w:tblGrid>
        <w:gridCol w:w="10061"/>
      </w:tblGrid>
      <w:tr w:rsidR="00D52B4E" w:rsidRPr="00015267" w:rsidTr="001E0649">
        <w:trPr>
          <w:trHeight w:val="3386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  <w:id w:val="10280664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:rsidR="00D0593E" w:rsidRPr="00015267" w:rsidRDefault="00015267">
                <w:pPr>
                  <w:pStyle w:val="TOCHeading"/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</w:pPr>
                <w:r w:rsidRPr="00015267"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  <w:t>САДРЖАЈ</w:t>
                </w:r>
              </w:p>
              <w:p w:rsidR="00CC2EE6" w:rsidRDefault="006C0C4A" w:rsidP="00CC2EE6">
                <w:pPr>
                  <w:pStyle w:val="TOC1"/>
                  <w:tabs>
                    <w:tab w:val="clear" w:pos="5040"/>
                    <w:tab w:val="left" w:pos="560"/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r w:rsidRPr="006C0C4A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 xml:space="preserve"> TOC \o "1-3" \h \z \u </w:instrText>
                </w:r>
                <w:r w:rsidRPr="006C0C4A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hyperlink w:anchor="_Toc99894492" w:history="1">
                  <w:r w:rsidR="00CC2EE6" w:rsidRPr="00375DB2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1.</w:t>
                  </w:r>
                  <w:r w:rsidR="00CC2EE6">
                    <w:rPr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="00CC2EE6" w:rsidRPr="00375DB2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УВОД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_Toc99894492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2EE6" w:rsidRDefault="006C0C4A" w:rsidP="00CC2EE6">
                <w:pPr>
                  <w:pStyle w:val="TOC1"/>
                  <w:tabs>
                    <w:tab w:val="clear" w:pos="5040"/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493" w:history="1">
                  <w:r w:rsidR="00CC2EE6" w:rsidRPr="00375DB2">
                    <w:rPr>
                      <w:rStyle w:val="Hyperlink"/>
                      <w:b/>
                      <w:bCs/>
                      <w:noProof/>
                    </w:rPr>
                    <w:t>1.1 Резиме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_Toc99894493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2EE6" w:rsidRDefault="006C0C4A" w:rsidP="00CC2EE6">
                <w:pPr>
                  <w:pStyle w:val="TOC1"/>
                  <w:tabs>
                    <w:tab w:val="clear" w:pos="5040"/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494" w:history="1">
                  <w:r w:rsidR="00CC2EE6" w:rsidRPr="00375DB2">
                    <w:rPr>
                      <w:rStyle w:val="Hyperlink"/>
                      <w:b/>
                      <w:bCs/>
                      <w:noProof/>
                    </w:rPr>
                    <w:t>1.2 Намена документа и циљне групе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_Toc99894494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2EE6" w:rsidRDefault="006C0C4A" w:rsidP="00CC2EE6">
                <w:pPr>
                  <w:pStyle w:val="TOC1"/>
                  <w:tabs>
                    <w:tab w:val="clear" w:pos="5040"/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495" w:history="1">
                  <w:r w:rsidR="00CC2EE6" w:rsidRPr="00375DB2">
                    <w:rPr>
                      <w:rStyle w:val="Hyperlink"/>
                      <w:b/>
                      <w:bCs/>
                      <w:noProof/>
                    </w:rPr>
                    <w:t>1.3 Референце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_Toc99894495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2EE6" w:rsidRDefault="006C0C4A" w:rsidP="00CC2EE6">
                <w:pPr>
                  <w:pStyle w:val="TOC1"/>
                  <w:tabs>
                    <w:tab w:val="clear" w:pos="5040"/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496" w:history="1">
                  <w:r w:rsidR="00CC2EE6" w:rsidRPr="00375DB2">
                    <w:rPr>
                      <w:rStyle w:val="Hyperlink"/>
                      <w:b/>
                      <w:bCs/>
                      <w:noProof/>
                    </w:rPr>
                    <w:t>1.4 Отворена питања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_Toc99894496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2EE6" w:rsidRDefault="006C0C4A" w:rsidP="00CC2EE6">
                <w:pPr>
                  <w:pStyle w:val="TOC1"/>
                  <w:tabs>
                    <w:tab w:val="clear" w:pos="5040"/>
                    <w:tab w:val="left" w:pos="560"/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497" w:history="1">
                  <w:r w:rsidR="00CC2EE6" w:rsidRPr="00375DB2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</w:rPr>
                    <w:t>2.</w:t>
                  </w:r>
                  <w:r w:rsidR="00CC2EE6">
                    <w:rPr>
                      <w:noProof/>
                      <w:sz w:val="22"/>
                      <w:szCs w:val="22"/>
                      <w:lang w:val="en-GB" w:eastAsia="en-GB"/>
                    </w:rPr>
                    <w:tab/>
                  </w:r>
                  <w:r w:rsidR="00CC2EE6" w:rsidRPr="00375DB2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</w:rPr>
                    <w:t>Сценарио ДОДАВАЊЕ васпитача У групУ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_Toc99894497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2EE6" w:rsidRDefault="006C0C4A" w:rsidP="00CC2EE6">
                <w:pPr>
                  <w:pStyle w:val="TOC1"/>
                  <w:tabs>
                    <w:tab w:val="clear" w:pos="5040"/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498" w:history="1">
                  <w:r w:rsidR="00CC2EE6" w:rsidRPr="00375DB2">
                    <w:rPr>
                      <w:rStyle w:val="Hyperlink"/>
                      <w:b/>
                      <w:bCs/>
                      <w:noProof/>
                    </w:rPr>
                    <w:t>2.1 Кратак опис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_Toc99894498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2EE6" w:rsidRDefault="006C0C4A" w:rsidP="00CC2EE6">
                <w:pPr>
                  <w:pStyle w:val="TOC1"/>
                  <w:tabs>
                    <w:tab w:val="clear" w:pos="5040"/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499" w:history="1">
                  <w:r w:rsidR="00CC2EE6" w:rsidRPr="00375DB2">
                    <w:rPr>
                      <w:rStyle w:val="Hyperlink"/>
                      <w:b/>
                      <w:bCs/>
                      <w:noProof/>
                    </w:rPr>
                    <w:t>2.2 Учесник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_Toc99894499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2EE6" w:rsidRDefault="006C0C4A" w:rsidP="00CC2EE6">
                <w:pPr>
                  <w:pStyle w:val="TOC1"/>
                  <w:tabs>
                    <w:tab w:val="clear" w:pos="5040"/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500" w:history="1">
                  <w:r w:rsidR="00CC2EE6" w:rsidRPr="00375DB2">
                    <w:rPr>
                      <w:rStyle w:val="Hyperlink"/>
                      <w:b/>
                      <w:bCs/>
                      <w:noProof/>
                    </w:rPr>
                    <w:t>2.3 Ток догађаја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_Toc99894500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2EE6" w:rsidRDefault="006C0C4A" w:rsidP="00CC2EE6">
                <w:pPr>
                  <w:pStyle w:val="TOC2"/>
                  <w:tabs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501" w:history="1">
                  <w:r w:rsidR="00CC2EE6" w:rsidRPr="00375DB2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2.3.1 Основниуспешанток</w:t>
                  </w:r>
                  <w:r w:rsidR="00CC2EE6" w:rsidRPr="00375DB2">
                    <w:rPr>
                      <w:rStyle w:val="Hyperlink"/>
                      <w:b/>
                      <w:bCs/>
                      <w:noProof/>
                    </w:rPr>
                    <w:t xml:space="preserve"> - </w:t>
                  </w:r>
                  <w:r w:rsidR="00CC2EE6" w:rsidRPr="00375DB2">
                    <w:rPr>
                      <w:rStyle w:val="Hyperlink"/>
                      <w:b/>
                      <w:noProof/>
                    </w:rPr>
                    <w:t>Успешно додавање васпитача у групу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_Toc99894501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2EE6" w:rsidRDefault="006C0C4A" w:rsidP="00CC2EE6">
                <w:pPr>
                  <w:pStyle w:val="TOC2"/>
                  <w:tabs>
                    <w:tab w:val="clear" w:pos="5040"/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502" w:history="1">
                  <w:r w:rsidR="00CC2EE6" w:rsidRPr="00375DB2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2.3.2 Алтернативни ток(ови)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_Toc99894502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2EE6" w:rsidRPr="00000D14" w:rsidRDefault="006C0C4A" w:rsidP="00CC2EE6">
                <w:pPr>
                  <w:pStyle w:val="TOC2"/>
                  <w:tabs>
                    <w:tab w:val="clear" w:pos="5040"/>
                    <w:tab w:val="right" w:pos="7371"/>
                  </w:tabs>
                  <w:rPr>
                    <w:b/>
                    <w:noProof/>
                    <w:sz w:val="22"/>
                    <w:szCs w:val="22"/>
                    <w:lang w:val="en-GB" w:eastAsia="en-GB"/>
                  </w:rPr>
                </w:pPr>
                <w:hyperlink w:anchor="_Toc99894503" w:history="1">
                  <w:r w:rsidR="00CC2EE6" w:rsidRPr="00000D14">
                    <w:rPr>
                      <w:rStyle w:val="Hyperlink"/>
                      <w:rFonts w:ascii="Calibri" w:hAnsi="Calibri" w:cs="Calibri"/>
                      <w:b/>
                      <w:noProof/>
                    </w:rPr>
                    <w:t>2.3.2.1 Корисник одустаје од брисања детета</w:t>
                  </w:r>
                  <w:r w:rsidR="00CC2EE6" w:rsidRPr="00000D14">
                    <w:rPr>
                      <w:b/>
                      <w:noProof/>
                      <w:webHidden/>
                    </w:rPr>
                    <w:tab/>
                  </w:r>
                  <w:r w:rsidRPr="00000D14">
                    <w:rPr>
                      <w:b/>
                      <w:noProof/>
                      <w:webHidden/>
                    </w:rPr>
                    <w:fldChar w:fldCharType="begin"/>
                  </w:r>
                  <w:r w:rsidR="00CC2EE6" w:rsidRPr="00000D14">
                    <w:rPr>
                      <w:b/>
                      <w:noProof/>
                      <w:webHidden/>
                    </w:rPr>
                    <w:instrText xml:space="preserve"> PAGEREF _Toc99894503 \h </w:instrText>
                  </w:r>
                  <w:r w:rsidRPr="00000D14">
                    <w:rPr>
                      <w:b/>
                      <w:noProof/>
                      <w:webHidden/>
                    </w:rPr>
                  </w:r>
                  <w:r w:rsidRPr="00000D14">
                    <w:rPr>
                      <w:b/>
                      <w:noProof/>
                      <w:webHidden/>
                    </w:rPr>
                    <w:fldChar w:fldCharType="separate"/>
                  </w:r>
                  <w:r w:rsidR="00CC2EE6" w:rsidRPr="00000D14">
                    <w:rPr>
                      <w:b/>
                      <w:noProof/>
                      <w:webHidden/>
                    </w:rPr>
                    <w:t>4</w:t>
                  </w:r>
                  <w:r w:rsidRPr="00000D14">
                    <w:rPr>
                      <w:b/>
                      <w:noProof/>
                      <w:webHidden/>
                    </w:rPr>
                    <w:fldChar w:fldCharType="end"/>
                  </w:r>
                </w:hyperlink>
              </w:p>
              <w:p w:rsidR="00CC2EE6" w:rsidRPr="00000D14" w:rsidRDefault="006C0C4A" w:rsidP="00CC2EE6">
                <w:pPr>
                  <w:pStyle w:val="TOC2"/>
                  <w:tabs>
                    <w:tab w:val="clear" w:pos="5040"/>
                    <w:tab w:val="right" w:pos="7371"/>
                  </w:tabs>
                  <w:rPr>
                    <w:b/>
                    <w:noProof/>
                    <w:sz w:val="22"/>
                    <w:szCs w:val="22"/>
                    <w:lang w:val="en-GB" w:eastAsia="en-GB"/>
                  </w:rPr>
                </w:pPr>
                <w:hyperlink w:anchor="_Toc99894504" w:history="1">
                  <w:r w:rsidR="00CC2EE6" w:rsidRPr="00000D14">
                    <w:rPr>
                      <w:rStyle w:val="Hyperlink"/>
                      <w:rFonts w:ascii="Calibri" w:hAnsi="Calibri" w:cs="Calibri"/>
                      <w:b/>
                      <w:noProof/>
                    </w:rPr>
                    <w:t>2.3.2.2 Групи је већ додељен васпитач</w:t>
                  </w:r>
                  <w:r w:rsidR="00CC2EE6" w:rsidRPr="00000D14">
                    <w:rPr>
                      <w:b/>
                      <w:noProof/>
                      <w:webHidden/>
                    </w:rPr>
                    <w:tab/>
                  </w:r>
                  <w:r w:rsidRPr="00000D14">
                    <w:rPr>
                      <w:b/>
                      <w:noProof/>
                      <w:webHidden/>
                    </w:rPr>
                    <w:fldChar w:fldCharType="begin"/>
                  </w:r>
                  <w:r w:rsidR="00CC2EE6" w:rsidRPr="00000D14">
                    <w:rPr>
                      <w:b/>
                      <w:noProof/>
                      <w:webHidden/>
                    </w:rPr>
                    <w:instrText xml:space="preserve"> PAGEREF _Toc99894504 \h </w:instrText>
                  </w:r>
                  <w:r w:rsidRPr="00000D14">
                    <w:rPr>
                      <w:b/>
                      <w:noProof/>
                      <w:webHidden/>
                    </w:rPr>
                  </w:r>
                  <w:r w:rsidRPr="00000D14">
                    <w:rPr>
                      <w:b/>
                      <w:noProof/>
                      <w:webHidden/>
                    </w:rPr>
                    <w:fldChar w:fldCharType="separate"/>
                  </w:r>
                  <w:r w:rsidR="00CC2EE6" w:rsidRPr="00000D14">
                    <w:rPr>
                      <w:b/>
                      <w:noProof/>
                      <w:webHidden/>
                    </w:rPr>
                    <w:t>4</w:t>
                  </w:r>
                  <w:r w:rsidRPr="00000D14">
                    <w:rPr>
                      <w:b/>
                      <w:noProof/>
                      <w:webHidden/>
                    </w:rPr>
                    <w:fldChar w:fldCharType="end"/>
                  </w:r>
                </w:hyperlink>
              </w:p>
              <w:p w:rsidR="00CC2EE6" w:rsidRPr="00000D14" w:rsidRDefault="006C0C4A" w:rsidP="00CC2EE6">
                <w:pPr>
                  <w:pStyle w:val="TOC2"/>
                  <w:tabs>
                    <w:tab w:val="clear" w:pos="5040"/>
                    <w:tab w:val="right" w:pos="7371"/>
                  </w:tabs>
                  <w:rPr>
                    <w:b/>
                    <w:noProof/>
                    <w:sz w:val="22"/>
                    <w:szCs w:val="22"/>
                    <w:lang w:val="en-GB" w:eastAsia="en-GB"/>
                  </w:rPr>
                </w:pPr>
                <w:hyperlink w:anchor="_Toc99894505" w:history="1">
                  <w:r w:rsidR="00CC2EE6" w:rsidRPr="00000D14">
                    <w:rPr>
                      <w:rStyle w:val="Hyperlink"/>
                      <w:rFonts w:ascii="Calibri" w:hAnsi="Calibri" w:cs="Calibri"/>
                      <w:b/>
                      <w:noProof/>
                    </w:rPr>
                    <w:t>2.3.2.3 Корисник одустаје од уноса података</w:t>
                  </w:r>
                  <w:r w:rsidR="00CC2EE6" w:rsidRPr="00000D14">
                    <w:rPr>
                      <w:b/>
                      <w:noProof/>
                      <w:webHidden/>
                    </w:rPr>
                    <w:tab/>
                  </w:r>
                  <w:r w:rsidRPr="00000D14">
                    <w:rPr>
                      <w:b/>
                      <w:noProof/>
                      <w:webHidden/>
                    </w:rPr>
                    <w:fldChar w:fldCharType="begin"/>
                  </w:r>
                  <w:r w:rsidR="00CC2EE6" w:rsidRPr="00000D14">
                    <w:rPr>
                      <w:b/>
                      <w:noProof/>
                      <w:webHidden/>
                    </w:rPr>
                    <w:instrText xml:space="preserve"> PAGEREF _Toc99894505 \h </w:instrText>
                  </w:r>
                  <w:r w:rsidRPr="00000D14">
                    <w:rPr>
                      <w:b/>
                      <w:noProof/>
                      <w:webHidden/>
                    </w:rPr>
                  </w:r>
                  <w:r w:rsidRPr="00000D14">
                    <w:rPr>
                      <w:b/>
                      <w:noProof/>
                      <w:webHidden/>
                    </w:rPr>
                    <w:fldChar w:fldCharType="separate"/>
                  </w:r>
                  <w:r w:rsidR="00CC2EE6" w:rsidRPr="00000D14">
                    <w:rPr>
                      <w:b/>
                      <w:noProof/>
                      <w:webHidden/>
                    </w:rPr>
                    <w:t>4</w:t>
                  </w:r>
                  <w:r w:rsidRPr="00000D14">
                    <w:rPr>
                      <w:b/>
                      <w:noProof/>
                      <w:webHidden/>
                    </w:rPr>
                    <w:fldChar w:fldCharType="end"/>
                  </w:r>
                </w:hyperlink>
              </w:p>
              <w:p w:rsidR="00CC2EE6" w:rsidRDefault="006C0C4A" w:rsidP="00CC2EE6">
                <w:pPr>
                  <w:pStyle w:val="TOC1"/>
                  <w:tabs>
                    <w:tab w:val="clear" w:pos="5040"/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506" w:history="1">
                  <w:r w:rsidR="00CC2EE6" w:rsidRPr="00375DB2">
                    <w:rPr>
                      <w:rStyle w:val="Hyperlink"/>
                      <w:b/>
                      <w:bCs/>
                      <w:noProof/>
                    </w:rPr>
                    <w:t>2.4 Посебни захтеви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_Toc99894506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2EE6" w:rsidRDefault="006C0C4A" w:rsidP="00CC2EE6">
                <w:pPr>
                  <w:pStyle w:val="TOC1"/>
                  <w:tabs>
                    <w:tab w:val="clear" w:pos="5040"/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507" w:history="1">
                  <w:r w:rsidR="00CC2EE6" w:rsidRPr="00375DB2">
                    <w:rPr>
                      <w:rStyle w:val="Hyperlink"/>
                      <w:b/>
                      <w:bCs/>
                      <w:noProof/>
                    </w:rPr>
                    <w:t>2.5 Предуслови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_Toc99894507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C2EE6" w:rsidRDefault="006C0C4A" w:rsidP="00CC2EE6">
                <w:pPr>
                  <w:pStyle w:val="TOC1"/>
                  <w:tabs>
                    <w:tab w:val="clear" w:pos="5040"/>
                    <w:tab w:val="right" w:pos="7371"/>
                  </w:tabs>
                  <w:rPr>
                    <w:noProof/>
                    <w:sz w:val="22"/>
                    <w:szCs w:val="22"/>
                    <w:lang w:val="en-GB" w:eastAsia="en-GB"/>
                  </w:rPr>
                </w:pPr>
                <w:hyperlink w:anchor="_Toc99894508" w:history="1">
                  <w:r w:rsidR="00CC2EE6" w:rsidRPr="00375DB2">
                    <w:rPr>
                      <w:rStyle w:val="Hyperlink"/>
                      <w:b/>
                      <w:bCs/>
                      <w:noProof/>
                    </w:rPr>
                    <w:t>2.6 Последице</w:t>
                  </w:r>
                  <w:r w:rsidR="00CC2EE6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CC2EE6">
                    <w:rPr>
                      <w:noProof/>
                      <w:webHidden/>
                    </w:rPr>
                    <w:instrText xml:space="preserve"> PAGEREF _Toc99894508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CC2EE6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B4E" w:rsidRPr="00015267" w:rsidRDefault="006C0C4A" w:rsidP="00FD01CD">
                <w:pPr>
                  <w:tabs>
                    <w:tab w:val="right" w:leader="dot" w:pos="8505"/>
                  </w:tabs>
                  <w:rPr>
                    <w:rFonts w:cstheme="minorHAnsi"/>
                    <w:sz w:val="24"/>
                    <w:szCs w:val="24"/>
                  </w:rPr>
                </w:pPr>
                <w:r w:rsidRPr="00015267">
                  <w:rPr>
                    <w:rFonts w:cstheme="minorHAnsi"/>
                    <w:b/>
                    <w:bCs/>
                    <w:noProof/>
                    <w:sz w:val="24"/>
                    <w:szCs w:val="24"/>
                  </w:rPr>
                  <w:fldChar w:fldCharType="end"/>
                </w:r>
              </w:p>
            </w:sdtContent>
          </w:sdt>
        </w:tc>
      </w:tr>
    </w:tbl>
    <w:p w:rsidR="001E0649" w:rsidRDefault="001E0649"/>
    <w:p w:rsidR="001F0AF0" w:rsidRDefault="001E0649">
      <w:r>
        <w:br w:type="page"/>
      </w:r>
    </w:p>
    <w:p w:rsidR="00F56D5A" w:rsidRPr="00704071" w:rsidRDefault="00F56D5A" w:rsidP="00704071">
      <w:pPr>
        <w:pStyle w:val="Heading1"/>
        <w:numPr>
          <w:ilvl w:val="0"/>
          <w:numId w:val="22"/>
        </w:numPr>
        <w:ind w:hanging="720"/>
        <w:rPr>
          <w:b/>
          <w:bCs/>
        </w:rPr>
      </w:pPr>
      <w:bookmarkStart w:id="2" w:name="_Toc98604019"/>
      <w:bookmarkStart w:id="3" w:name="_Toc99894492"/>
      <w:r w:rsidRPr="00704071">
        <w:rPr>
          <w:rFonts w:ascii="Calibri" w:hAnsi="Calibri" w:cs="Calibri"/>
          <w:b/>
          <w:bCs/>
        </w:rPr>
        <w:lastRenderedPageBreak/>
        <w:t>УВОД</w:t>
      </w:r>
      <w:bookmarkEnd w:id="2"/>
      <w:bookmarkEnd w:id="3"/>
    </w:p>
    <w:p w:rsidR="007A395A" w:rsidRPr="00F56D5A" w:rsidRDefault="007A395A" w:rsidP="00052DC3">
      <w:pPr>
        <w:jc w:val="both"/>
        <w:rPr>
          <w:sz w:val="24"/>
          <w:szCs w:val="24"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4" w:name="_Toc99894493"/>
      <w:r>
        <w:rPr>
          <w:rFonts w:asciiTheme="minorHAnsi" w:hAnsiTheme="minorHAnsi"/>
          <w:b/>
          <w:bCs/>
          <w:sz w:val="32"/>
          <w:szCs w:val="32"/>
        </w:rPr>
        <w:t xml:space="preserve">1.1 </w:t>
      </w:r>
      <w:r w:rsidR="00D13FC8" w:rsidRPr="00D13FC8">
        <w:rPr>
          <w:rFonts w:asciiTheme="minorHAnsi" w:hAnsiTheme="minorHAnsi"/>
          <w:b/>
          <w:bCs/>
          <w:sz w:val="32"/>
          <w:szCs w:val="32"/>
        </w:rPr>
        <w:t>Резиме</w:t>
      </w:r>
      <w:bookmarkEnd w:id="4"/>
    </w:p>
    <w:p w:rsidR="00D13FC8" w:rsidRPr="00613860" w:rsidRDefault="00D464BC" w:rsidP="00D13FC8">
      <w:pPr>
        <w:jc w:val="both"/>
        <w:rPr>
          <w:sz w:val="24"/>
          <w:szCs w:val="24"/>
        </w:rPr>
      </w:pPr>
      <w:r w:rsidRPr="00D349ED">
        <w:rPr>
          <w:sz w:val="24"/>
          <w:szCs w:val="24"/>
        </w:rPr>
        <w:t xml:space="preserve">Дефинисање сценарија употребе за додавање </w:t>
      </w:r>
      <w:r>
        <w:rPr>
          <w:sz w:val="24"/>
          <w:szCs w:val="24"/>
        </w:rPr>
        <w:t xml:space="preserve">васпитача у групу. </w:t>
      </w:r>
      <w:r w:rsidRPr="00D349ED">
        <w:rPr>
          <w:sz w:val="24"/>
          <w:szCs w:val="24"/>
        </w:rPr>
        <w:t xml:space="preserve">Укључени су и примери одговарајућих </w:t>
      </w:r>
      <w:r>
        <w:rPr>
          <w:sz w:val="24"/>
          <w:szCs w:val="24"/>
        </w:rPr>
        <w:t>html</w:t>
      </w:r>
      <w:r w:rsidRPr="00D349ED">
        <w:rPr>
          <w:sz w:val="24"/>
          <w:szCs w:val="24"/>
        </w:rPr>
        <w:t xml:space="preserve"> страница</w:t>
      </w:r>
      <w:r w:rsidR="00613860">
        <w:rPr>
          <w:sz w:val="24"/>
          <w:szCs w:val="24"/>
        </w:rPr>
        <w:t>.</w:t>
      </w:r>
    </w:p>
    <w:p w:rsidR="00D13FC8" w:rsidRPr="00D349ED" w:rsidRDefault="00D13FC8" w:rsidP="00D13FC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5" w:name="_Toc99894494"/>
      <w:r>
        <w:rPr>
          <w:rFonts w:asciiTheme="minorHAnsi" w:hAnsiTheme="minorHAnsi"/>
          <w:b/>
          <w:bCs/>
          <w:sz w:val="32"/>
          <w:szCs w:val="32"/>
        </w:rPr>
        <w:t xml:space="preserve">1.2 </w:t>
      </w:r>
      <w:r w:rsidR="00D13FC8" w:rsidRPr="00D13FC8">
        <w:rPr>
          <w:rFonts w:asciiTheme="minorHAnsi" w:hAnsiTheme="minorHAnsi"/>
          <w:b/>
          <w:bCs/>
          <w:sz w:val="32"/>
          <w:szCs w:val="32"/>
        </w:rPr>
        <w:t>Намена документа и циљне групе</w:t>
      </w:r>
      <w:bookmarkEnd w:id="5"/>
    </w:p>
    <w:p w:rsidR="00D13FC8" w:rsidRPr="008C66B2" w:rsidRDefault="00D464BC" w:rsidP="008C66B2">
      <w:pPr>
        <w:jc w:val="both"/>
        <w:rPr>
          <w:sz w:val="24"/>
          <w:szCs w:val="24"/>
        </w:rPr>
      </w:pPr>
      <w:r w:rsidRPr="00D349ED">
        <w:rPr>
          <w:sz w:val="24"/>
          <w:szCs w:val="24"/>
        </w:rPr>
        <w:t>Намена документа јесте да служи као референца, у развоју пројекта и тестира</w:t>
      </w:r>
      <w:r>
        <w:rPr>
          <w:sz w:val="24"/>
          <w:szCs w:val="24"/>
        </w:rPr>
        <w:t>њ</w:t>
      </w:r>
      <w:r w:rsidRPr="00D349ED">
        <w:rPr>
          <w:sz w:val="24"/>
          <w:szCs w:val="24"/>
        </w:rPr>
        <w:t>у, за овде описану функционалност члановима развојног тима</w:t>
      </w:r>
      <w:r w:rsidR="00D13FC8" w:rsidRPr="008C66B2">
        <w:rPr>
          <w:sz w:val="24"/>
          <w:szCs w:val="24"/>
        </w:rPr>
        <w:t>.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6" w:name="_Toc99894495"/>
      <w:r>
        <w:rPr>
          <w:rFonts w:asciiTheme="minorHAnsi" w:hAnsiTheme="minorHAnsi"/>
          <w:b/>
          <w:bCs/>
          <w:sz w:val="32"/>
          <w:szCs w:val="32"/>
        </w:rPr>
        <w:t xml:space="preserve">1.3 </w:t>
      </w:r>
      <w:r w:rsidRPr="00AC5ECA">
        <w:rPr>
          <w:rFonts w:asciiTheme="minorHAnsi" w:hAnsiTheme="minorHAnsi"/>
          <w:b/>
          <w:bCs/>
          <w:sz w:val="32"/>
          <w:szCs w:val="32"/>
        </w:rPr>
        <w:t>Референце</w:t>
      </w:r>
      <w:bookmarkEnd w:id="6"/>
    </w:p>
    <w:p w:rsidR="00AC5ECA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AC5ECA" w:rsidRPr="00C776B2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Упутство за креирање ССУ документа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7" w:name="_Toc99894496"/>
      <w:r>
        <w:rPr>
          <w:rFonts w:asciiTheme="minorHAnsi" w:hAnsiTheme="minorHAnsi"/>
          <w:b/>
          <w:bCs/>
          <w:sz w:val="32"/>
          <w:szCs w:val="32"/>
        </w:rPr>
        <w:t xml:space="preserve">1.4 </w:t>
      </w:r>
      <w:r w:rsidRPr="00AC5ECA">
        <w:rPr>
          <w:rFonts w:asciiTheme="minorHAnsi" w:hAnsiTheme="minorHAnsi"/>
          <w:b/>
          <w:bCs/>
          <w:sz w:val="32"/>
          <w:szCs w:val="32"/>
        </w:rPr>
        <w:t>Отворена питања</w:t>
      </w:r>
      <w:bookmarkEnd w:id="7"/>
    </w:p>
    <w:p w:rsidR="00AC5ECA" w:rsidRDefault="00AC5ECA" w:rsidP="00AC5ECA">
      <w:pPr>
        <w:ind w:left="2160"/>
        <w:rPr>
          <w:b/>
          <w:sz w:val="28"/>
          <w:szCs w:val="28"/>
        </w:rPr>
      </w:pPr>
    </w:p>
    <w:tbl>
      <w:tblPr>
        <w:tblW w:w="6992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55"/>
        <w:gridCol w:w="2402"/>
        <w:gridCol w:w="2835"/>
      </w:tblGrid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Редни број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Опис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Решење</w:t>
            </w:r>
          </w:p>
        </w:tc>
      </w:tr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:rsidR="00AC5ECA" w:rsidRDefault="00AC5ECA" w:rsidP="00AC5ECA">
      <w:pPr>
        <w:ind w:left="2160"/>
        <w:rPr>
          <w:b/>
          <w:sz w:val="28"/>
          <w:szCs w:val="28"/>
        </w:rPr>
      </w:pPr>
    </w:p>
    <w:p w:rsidR="000A3360" w:rsidRDefault="000A3360"/>
    <w:p w:rsidR="007A395A" w:rsidRDefault="00C776B2" w:rsidP="00C776B2">
      <w:r>
        <w:br w:type="page"/>
      </w:r>
    </w:p>
    <w:p w:rsidR="0061468F" w:rsidRPr="003C7C3E" w:rsidRDefault="00C776B2" w:rsidP="00C776B2">
      <w:pPr>
        <w:pStyle w:val="Heading1"/>
        <w:numPr>
          <w:ilvl w:val="0"/>
          <w:numId w:val="22"/>
        </w:numPr>
        <w:ind w:hanging="720"/>
        <w:rPr>
          <w:rFonts w:ascii="Calibri" w:hAnsi="Calibri" w:cs="Calibri"/>
          <w:b/>
          <w:bCs/>
          <w:caps/>
        </w:rPr>
      </w:pPr>
      <w:bookmarkStart w:id="8" w:name="_Toc99894497"/>
      <w:r w:rsidRPr="003C7C3E">
        <w:rPr>
          <w:rFonts w:ascii="Calibri" w:hAnsi="Calibri" w:cs="Calibri"/>
          <w:b/>
          <w:bCs/>
          <w:caps/>
        </w:rPr>
        <w:lastRenderedPageBreak/>
        <w:t xml:space="preserve">Сценарио </w:t>
      </w:r>
      <w:r w:rsidR="00D349ED">
        <w:rPr>
          <w:rFonts w:ascii="Calibri" w:hAnsi="Calibri" w:cs="Calibri"/>
          <w:b/>
          <w:bCs/>
          <w:caps/>
          <w:lang w:val="bs-Latn-BA"/>
        </w:rPr>
        <w:t>„</w:t>
      </w:r>
      <w:r w:rsidR="00D464BC">
        <w:rPr>
          <w:rFonts w:ascii="Calibri" w:hAnsi="Calibri" w:cs="Calibri"/>
          <w:b/>
          <w:bCs/>
          <w:caps/>
        </w:rPr>
        <w:t>ДОДАВАЊЕ</w:t>
      </w:r>
      <w:r w:rsidRPr="003C7C3E">
        <w:rPr>
          <w:rFonts w:ascii="Calibri" w:hAnsi="Calibri" w:cs="Calibri"/>
          <w:b/>
          <w:bCs/>
          <w:caps/>
        </w:rPr>
        <w:t xml:space="preserve"> васпитача </w:t>
      </w:r>
      <w:r w:rsidR="00D464BC">
        <w:rPr>
          <w:rFonts w:ascii="Calibri" w:hAnsi="Calibri" w:cs="Calibri"/>
          <w:b/>
          <w:bCs/>
          <w:caps/>
        </w:rPr>
        <w:t>У</w:t>
      </w:r>
      <w:r w:rsidRPr="003C7C3E">
        <w:rPr>
          <w:rFonts w:ascii="Calibri" w:hAnsi="Calibri" w:cs="Calibri"/>
          <w:b/>
          <w:bCs/>
          <w:caps/>
        </w:rPr>
        <w:t xml:space="preserve"> груп</w:t>
      </w:r>
      <w:r w:rsidR="00D464BC">
        <w:rPr>
          <w:rFonts w:ascii="Calibri" w:hAnsi="Calibri" w:cs="Calibri"/>
          <w:b/>
          <w:bCs/>
          <w:caps/>
        </w:rPr>
        <w:t>У</w:t>
      </w:r>
      <w:bookmarkEnd w:id="8"/>
      <w:r w:rsidR="00D349ED">
        <w:rPr>
          <w:rFonts w:ascii="Calibri" w:hAnsi="Calibri" w:cs="Calibri"/>
          <w:b/>
          <w:bCs/>
          <w:caps/>
          <w:lang w:val="bs-Latn-BA"/>
        </w:rPr>
        <w:t>“</w:t>
      </w:r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9" w:name="_Toc99894498"/>
      <w:r>
        <w:rPr>
          <w:rFonts w:asciiTheme="minorHAnsi" w:hAnsiTheme="minorHAnsi"/>
          <w:b/>
          <w:bCs/>
          <w:sz w:val="32"/>
          <w:szCs w:val="32"/>
        </w:rPr>
        <w:t xml:space="preserve">2.1 </w:t>
      </w:r>
      <w:r w:rsidRPr="00C776B2">
        <w:rPr>
          <w:rFonts w:asciiTheme="minorHAnsi" w:hAnsiTheme="minorHAnsi"/>
          <w:b/>
          <w:bCs/>
          <w:sz w:val="32"/>
          <w:szCs w:val="32"/>
        </w:rPr>
        <w:t>Кратак опис</w:t>
      </w:r>
      <w:bookmarkEnd w:id="9"/>
    </w:p>
    <w:p w:rsidR="00C776B2" w:rsidRPr="00C776B2" w:rsidRDefault="00D464BC" w:rsidP="00C776B2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креирању групе, или било када кад настане потреба, директор вртића додељује васпитача некој групи</w:t>
      </w:r>
      <w:r w:rsidR="00C776B2">
        <w:rPr>
          <w:sz w:val="24"/>
          <w:szCs w:val="24"/>
        </w:rPr>
        <w:t>.</w:t>
      </w:r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0" w:name="_Toc99894499"/>
      <w:r>
        <w:rPr>
          <w:rFonts w:asciiTheme="minorHAnsi" w:hAnsiTheme="minorHAnsi"/>
          <w:b/>
          <w:bCs/>
          <w:sz w:val="32"/>
          <w:szCs w:val="32"/>
        </w:rPr>
        <w:t xml:space="preserve">2.2 </w:t>
      </w:r>
      <w:r w:rsidRPr="00C776B2">
        <w:rPr>
          <w:rFonts w:asciiTheme="minorHAnsi" w:hAnsiTheme="minorHAnsi"/>
          <w:b/>
          <w:bCs/>
          <w:sz w:val="32"/>
          <w:szCs w:val="32"/>
        </w:rPr>
        <w:t>Учесник</w:t>
      </w:r>
      <w:bookmarkEnd w:id="10"/>
    </w:p>
    <w:p w:rsidR="00C776B2" w:rsidRPr="00DC2931" w:rsidRDefault="00D464BC" w:rsidP="00DC2931">
      <w:pPr>
        <w:jc w:val="both"/>
        <w:rPr>
          <w:sz w:val="24"/>
          <w:szCs w:val="24"/>
        </w:rPr>
      </w:pPr>
      <w:r w:rsidRPr="00D349ED">
        <w:rPr>
          <w:sz w:val="24"/>
          <w:szCs w:val="24"/>
        </w:rPr>
        <w:t>Главни корисник јесте директор или особа са административним приступом налогу вртића која има верификован приступ</w:t>
      </w:r>
      <w:r w:rsidR="00C776B2" w:rsidRPr="00DC2931">
        <w:rPr>
          <w:sz w:val="24"/>
          <w:szCs w:val="24"/>
        </w:rPr>
        <w:t>.</w:t>
      </w:r>
    </w:p>
    <w:p w:rsidR="00C776B2" w:rsidRPr="00DC2931" w:rsidRDefault="00DC2931" w:rsidP="00DC2931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1" w:name="_Toc99894500"/>
      <w:r>
        <w:rPr>
          <w:rFonts w:asciiTheme="minorHAnsi" w:hAnsiTheme="minorHAnsi"/>
          <w:b/>
          <w:bCs/>
          <w:sz w:val="32"/>
          <w:szCs w:val="32"/>
        </w:rPr>
        <w:t xml:space="preserve">2.3 </w:t>
      </w:r>
      <w:r w:rsidR="00C776B2" w:rsidRPr="00DC2931">
        <w:rPr>
          <w:rFonts w:asciiTheme="minorHAnsi" w:hAnsiTheme="minorHAnsi"/>
          <w:b/>
          <w:bCs/>
          <w:sz w:val="32"/>
          <w:szCs w:val="32"/>
        </w:rPr>
        <w:t>Ток догађаја</w:t>
      </w:r>
      <w:bookmarkEnd w:id="11"/>
    </w:p>
    <w:p w:rsidR="00C776B2" w:rsidRPr="005C4C80" w:rsidRDefault="00DC2931" w:rsidP="00DC2931">
      <w:pPr>
        <w:pStyle w:val="Heading2"/>
        <w:rPr>
          <w:rFonts w:asciiTheme="minorHAnsi" w:hAnsiTheme="minorHAnsi" w:cstheme="minorHAnsi"/>
          <w:b/>
          <w:bCs/>
        </w:rPr>
      </w:pPr>
      <w:bookmarkStart w:id="12" w:name="_Toc99894501"/>
      <w:r w:rsidRPr="00DC2931">
        <w:rPr>
          <w:rFonts w:ascii="Calibri" w:hAnsi="Calibri" w:cs="Calibri"/>
          <w:b/>
          <w:bCs/>
        </w:rPr>
        <w:t xml:space="preserve">2.3.1 </w:t>
      </w:r>
      <w:r w:rsidR="00C776B2" w:rsidRPr="00D349ED">
        <w:rPr>
          <w:rFonts w:ascii="Calibri" w:hAnsi="Calibri" w:cs="Calibri"/>
          <w:b/>
          <w:bCs/>
        </w:rPr>
        <w:t>Основни</w:t>
      </w:r>
      <w:r w:rsidR="00D349ED">
        <w:rPr>
          <w:rFonts w:ascii="Calibri" w:hAnsi="Calibri" w:cs="Calibri"/>
          <w:b/>
          <w:bCs/>
          <w:lang w:val="bs-Latn-BA"/>
        </w:rPr>
        <w:t xml:space="preserve"> </w:t>
      </w:r>
      <w:r w:rsidR="00C776B2" w:rsidRPr="00D349ED">
        <w:rPr>
          <w:rFonts w:ascii="Calibri" w:hAnsi="Calibri" w:cs="Calibri"/>
          <w:b/>
          <w:bCs/>
        </w:rPr>
        <w:t>успешан</w:t>
      </w:r>
      <w:r w:rsidR="00D349ED">
        <w:rPr>
          <w:rFonts w:ascii="Calibri" w:hAnsi="Calibri" w:cs="Calibri"/>
          <w:b/>
          <w:bCs/>
          <w:lang w:val="bs-Latn-BA"/>
        </w:rPr>
        <w:t xml:space="preserve"> </w:t>
      </w:r>
      <w:r w:rsidR="00C776B2" w:rsidRPr="00D349ED">
        <w:rPr>
          <w:rFonts w:ascii="Calibri" w:hAnsi="Calibri" w:cs="Calibri"/>
          <w:b/>
          <w:bCs/>
        </w:rPr>
        <w:t>ток</w:t>
      </w:r>
      <w:r w:rsidR="00D349ED">
        <w:rPr>
          <w:rFonts w:ascii="Calibri" w:hAnsi="Calibri" w:cs="Calibri"/>
          <w:b/>
          <w:bCs/>
          <w:lang w:val="bs-Latn-BA"/>
        </w:rPr>
        <w:t xml:space="preserve"> </w:t>
      </w:r>
      <w:r w:rsidR="005C4C80" w:rsidRPr="00D349ED">
        <w:rPr>
          <w:b/>
          <w:bCs/>
        </w:rPr>
        <w:t>–</w:t>
      </w:r>
      <w:bookmarkEnd w:id="12"/>
      <w:r w:rsidR="00D349ED">
        <w:rPr>
          <w:b/>
          <w:bCs/>
          <w:lang w:val="bs-Latn-BA"/>
        </w:rPr>
        <w:t xml:space="preserve"> </w:t>
      </w:r>
      <w:r w:rsidR="005C4C80">
        <w:rPr>
          <w:rFonts w:asciiTheme="minorHAnsi" w:hAnsiTheme="minorHAnsi" w:cstheme="minorHAnsi"/>
          <w:b/>
          <w:bCs/>
        </w:rPr>
        <w:t>Успешно додавање  васпитача у групу</w:t>
      </w:r>
    </w:p>
    <w:p w:rsidR="00D464BC" w:rsidRPr="00D349ED" w:rsidRDefault="00D464BC" w:rsidP="00D464BC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 w:rsidRPr="00D349ED">
        <w:rPr>
          <w:sz w:val="24"/>
          <w:szCs w:val="24"/>
        </w:rPr>
        <w:t>К</w:t>
      </w:r>
      <w:r>
        <w:rPr>
          <w:sz w:val="24"/>
          <w:szCs w:val="24"/>
        </w:rPr>
        <w:t>орисник</w:t>
      </w:r>
      <w:r w:rsidR="00D349ED">
        <w:rPr>
          <w:sz w:val="24"/>
          <w:szCs w:val="24"/>
          <w:lang w:val="bs-Latn-BA"/>
        </w:rPr>
        <w:t xml:space="preserve"> </w:t>
      </w:r>
      <w:r>
        <w:rPr>
          <w:sz w:val="24"/>
          <w:szCs w:val="24"/>
        </w:rPr>
        <w:t>бира опцију за измену групе.</w:t>
      </w:r>
    </w:p>
    <w:p w:rsidR="00D464BC" w:rsidRPr="00D349ED" w:rsidRDefault="00D464BC" w:rsidP="00D464BC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 бира групу у коју жели да дода васпитача.</w:t>
      </w:r>
    </w:p>
    <w:p w:rsidR="00D464BC" w:rsidRPr="00D349ED" w:rsidRDefault="00D464BC" w:rsidP="00D464BC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 w:rsidRPr="00D349ED">
        <w:rPr>
          <w:sz w:val="24"/>
          <w:szCs w:val="24"/>
        </w:rPr>
        <w:t xml:space="preserve">Корисник </w:t>
      </w:r>
      <w:r>
        <w:rPr>
          <w:sz w:val="24"/>
          <w:szCs w:val="24"/>
        </w:rPr>
        <w:t>бира опцију додавања васпитача у групу.</w:t>
      </w:r>
    </w:p>
    <w:p w:rsidR="00D464BC" w:rsidRPr="00D349ED" w:rsidRDefault="00D464BC" w:rsidP="00D464BC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 бира васпитача из падајућег менија.</w:t>
      </w:r>
    </w:p>
    <w:p w:rsidR="00D464BC" w:rsidRPr="00D349ED" w:rsidRDefault="00D464BC" w:rsidP="00D464BC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 w:rsidRPr="00D349ED">
        <w:rPr>
          <w:sz w:val="24"/>
          <w:szCs w:val="24"/>
        </w:rPr>
        <w:t xml:space="preserve">Систем </w:t>
      </w:r>
      <w:r>
        <w:rPr>
          <w:sz w:val="24"/>
          <w:szCs w:val="24"/>
        </w:rPr>
        <w:t>проверава да ли је васпитачу већ додељена група и да ли је групи већ додељен васпитач.</w:t>
      </w:r>
    </w:p>
    <w:p w:rsidR="00D464BC" w:rsidRPr="00D349ED" w:rsidRDefault="00D464BC" w:rsidP="00D464BC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 w:rsidRPr="00D349ED">
        <w:rPr>
          <w:sz w:val="24"/>
          <w:szCs w:val="24"/>
        </w:rPr>
        <w:t xml:space="preserve">Систем приказује поруку о успеху </w:t>
      </w:r>
      <w:r>
        <w:rPr>
          <w:sz w:val="24"/>
          <w:szCs w:val="24"/>
        </w:rPr>
        <w:t>додавања.</w:t>
      </w:r>
    </w:p>
    <w:p w:rsidR="00C776B2" w:rsidRPr="00D349ED" w:rsidRDefault="00D464BC" w:rsidP="00DC2931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 w:rsidRPr="00D349ED">
        <w:rPr>
          <w:sz w:val="24"/>
          <w:szCs w:val="24"/>
        </w:rPr>
        <w:t xml:space="preserve">Систем враћа корисника на </w:t>
      </w:r>
      <w:r>
        <w:rPr>
          <w:sz w:val="24"/>
          <w:szCs w:val="24"/>
        </w:rPr>
        <w:t>његов профил.</w:t>
      </w:r>
    </w:p>
    <w:p w:rsidR="00C776B2" w:rsidRPr="00DC2931" w:rsidRDefault="00DC2931" w:rsidP="00DC2931">
      <w:pPr>
        <w:pStyle w:val="Heading2"/>
        <w:rPr>
          <w:rFonts w:ascii="Calibri" w:hAnsi="Calibri" w:cs="Calibri"/>
          <w:b/>
          <w:bCs/>
        </w:rPr>
      </w:pPr>
      <w:bookmarkStart w:id="13" w:name="_Toc99894502"/>
      <w:r w:rsidRPr="00DC2931">
        <w:rPr>
          <w:rFonts w:ascii="Calibri" w:hAnsi="Calibri" w:cs="Calibri"/>
          <w:b/>
          <w:bCs/>
        </w:rPr>
        <w:t xml:space="preserve">2.3.2 </w:t>
      </w:r>
      <w:r w:rsidR="00C776B2" w:rsidRPr="00DC2931">
        <w:rPr>
          <w:rFonts w:ascii="Calibri" w:hAnsi="Calibri" w:cs="Calibri"/>
          <w:b/>
          <w:bCs/>
        </w:rPr>
        <w:t>Алтернативни ток(ови)</w:t>
      </w:r>
      <w:bookmarkEnd w:id="13"/>
    </w:p>
    <w:p w:rsidR="00C776B2" w:rsidRPr="00D349ED" w:rsidRDefault="00DC2931" w:rsidP="00DC2931">
      <w:pPr>
        <w:pStyle w:val="Heading2"/>
        <w:rPr>
          <w:rFonts w:ascii="Calibri" w:hAnsi="Calibri" w:cs="Calibri"/>
          <w:lang w:val="sr-Cyrl-BA"/>
        </w:rPr>
      </w:pPr>
      <w:bookmarkStart w:id="14" w:name="_Toc99894503"/>
      <w:r w:rsidRPr="00DC2931">
        <w:rPr>
          <w:rFonts w:ascii="Calibri" w:hAnsi="Calibri" w:cs="Calibri"/>
        </w:rPr>
        <w:t xml:space="preserve">2.3.2.1 </w:t>
      </w:r>
      <w:r w:rsidR="00C776B2" w:rsidRPr="00DC2931">
        <w:rPr>
          <w:rFonts w:ascii="Calibri" w:hAnsi="Calibri" w:cs="Calibri"/>
        </w:rPr>
        <w:t xml:space="preserve">Корисник одустаје од </w:t>
      </w:r>
      <w:bookmarkEnd w:id="14"/>
      <w:r w:rsidR="00D349ED">
        <w:rPr>
          <w:rFonts w:ascii="Calibri" w:hAnsi="Calibri" w:cs="Calibri"/>
          <w:lang w:val="bs-Latn-BA"/>
        </w:rPr>
        <w:t>додавања васпитача</w:t>
      </w:r>
    </w:p>
    <w:p w:rsidR="00C776B2" w:rsidRDefault="00D464BC" w:rsidP="00D464BC">
      <w:pPr>
        <w:ind w:left="851"/>
        <w:rPr>
          <w:sz w:val="24"/>
          <w:szCs w:val="24"/>
        </w:rPr>
      </w:pPr>
      <w:r w:rsidRPr="00D349ED">
        <w:rPr>
          <w:sz w:val="24"/>
          <w:szCs w:val="24"/>
        </w:rPr>
        <w:t>2.3.1.</w:t>
      </w:r>
      <w:r w:rsidR="00D349ED">
        <w:rPr>
          <w:sz w:val="24"/>
          <w:szCs w:val="24"/>
        </w:rPr>
        <w:t>3.0</w:t>
      </w:r>
      <w:r>
        <w:rPr>
          <w:sz w:val="24"/>
          <w:szCs w:val="24"/>
        </w:rPr>
        <w:t xml:space="preserve">. Повратак на корак </w:t>
      </w:r>
      <w:r w:rsidR="00D349ED">
        <w:rPr>
          <w:sz w:val="24"/>
          <w:szCs w:val="24"/>
        </w:rPr>
        <w:t>7</w:t>
      </w:r>
      <w:r>
        <w:rPr>
          <w:sz w:val="24"/>
          <w:szCs w:val="24"/>
        </w:rPr>
        <w:t xml:space="preserve"> главног тока</w:t>
      </w:r>
    </w:p>
    <w:p w:rsidR="00D464BC" w:rsidRPr="00D464BC" w:rsidRDefault="00D464BC" w:rsidP="00D464BC">
      <w:pPr>
        <w:pStyle w:val="Heading2"/>
        <w:rPr>
          <w:rFonts w:ascii="Calibri" w:hAnsi="Calibri" w:cs="Calibri"/>
        </w:rPr>
      </w:pPr>
      <w:bookmarkStart w:id="15" w:name="_Toc99894504"/>
      <w:r>
        <w:rPr>
          <w:rFonts w:ascii="Calibri" w:hAnsi="Calibri" w:cs="Calibri"/>
        </w:rPr>
        <w:t xml:space="preserve">2.3.2.2 </w:t>
      </w:r>
      <w:r w:rsidRPr="00D464BC">
        <w:rPr>
          <w:rFonts w:ascii="Calibri" w:hAnsi="Calibri" w:cs="Calibri"/>
        </w:rPr>
        <w:t>Групи је већ додељен васпитач</w:t>
      </w:r>
      <w:bookmarkEnd w:id="15"/>
    </w:p>
    <w:p w:rsidR="00451296" w:rsidRPr="00D349ED" w:rsidRDefault="001C5D18" w:rsidP="00D349ED">
      <w:pPr>
        <w:ind w:left="1440" w:hanging="589"/>
        <w:rPr>
          <w:b/>
          <w:sz w:val="28"/>
          <w:szCs w:val="28"/>
        </w:rPr>
      </w:pPr>
      <w:r>
        <w:rPr>
          <w:sz w:val="24"/>
          <w:szCs w:val="28"/>
        </w:rPr>
        <w:t>2.3.1.6.</w:t>
      </w:r>
      <w:r>
        <w:rPr>
          <w:sz w:val="24"/>
          <w:szCs w:val="28"/>
          <w:lang w:val="sr-Cyrl-BA"/>
        </w:rPr>
        <w:t>0</w:t>
      </w:r>
      <w:r w:rsidR="00D464BC">
        <w:rPr>
          <w:sz w:val="24"/>
          <w:szCs w:val="28"/>
        </w:rPr>
        <w:t>. Систем приказује порук</w:t>
      </w:r>
      <w:r w:rsidR="001B151D">
        <w:rPr>
          <w:sz w:val="24"/>
          <w:szCs w:val="28"/>
        </w:rPr>
        <w:t xml:space="preserve">у о заузетости групе. Повратак </w:t>
      </w:r>
      <w:r w:rsidR="00D464BC">
        <w:rPr>
          <w:sz w:val="24"/>
          <w:szCs w:val="28"/>
        </w:rPr>
        <w:t>на корак 2.</w:t>
      </w: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6" w:name="_Toc99894506"/>
      <w:r>
        <w:rPr>
          <w:rFonts w:asciiTheme="minorHAnsi" w:hAnsiTheme="minorHAnsi"/>
          <w:b/>
          <w:bCs/>
          <w:sz w:val="32"/>
          <w:szCs w:val="32"/>
        </w:rPr>
        <w:t xml:space="preserve">2.4 </w:t>
      </w:r>
      <w:r w:rsidR="00C776B2" w:rsidRPr="00451296">
        <w:rPr>
          <w:rFonts w:asciiTheme="minorHAnsi" w:hAnsiTheme="minorHAnsi"/>
          <w:b/>
          <w:bCs/>
          <w:sz w:val="32"/>
          <w:szCs w:val="32"/>
        </w:rPr>
        <w:t>Посебни захтеви</w:t>
      </w:r>
      <w:bookmarkEnd w:id="16"/>
    </w:p>
    <w:p w:rsidR="00C776B2" w:rsidRPr="00451296" w:rsidRDefault="00C776B2" w:rsidP="00451296">
      <w:pPr>
        <w:jc w:val="both"/>
        <w:rPr>
          <w:sz w:val="24"/>
          <w:szCs w:val="24"/>
        </w:rPr>
      </w:pPr>
      <w:r w:rsidRPr="00451296">
        <w:rPr>
          <w:sz w:val="24"/>
          <w:szCs w:val="24"/>
        </w:rPr>
        <w:t>Нема нефункционалних захтева.</w:t>
      </w:r>
    </w:p>
    <w:p w:rsidR="00C776B2" w:rsidRPr="00D349ED" w:rsidRDefault="00C776B2" w:rsidP="00C776B2">
      <w:pPr>
        <w:ind w:left="1440"/>
        <w:rPr>
          <w:sz w:val="24"/>
          <w:szCs w:val="24"/>
        </w:rPr>
      </w:pP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7" w:name="_Toc99894507"/>
      <w:r>
        <w:rPr>
          <w:rFonts w:asciiTheme="minorHAnsi" w:hAnsiTheme="minorHAnsi"/>
          <w:b/>
          <w:bCs/>
          <w:sz w:val="32"/>
          <w:szCs w:val="32"/>
        </w:rPr>
        <w:lastRenderedPageBreak/>
        <w:t xml:space="preserve">2.5 </w:t>
      </w:r>
      <w:r w:rsidR="00C776B2" w:rsidRPr="00451296">
        <w:rPr>
          <w:rFonts w:asciiTheme="minorHAnsi" w:hAnsiTheme="minorHAnsi"/>
          <w:b/>
          <w:bCs/>
          <w:sz w:val="32"/>
          <w:szCs w:val="32"/>
        </w:rPr>
        <w:t>Предуслови</w:t>
      </w:r>
      <w:bookmarkEnd w:id="17"/>
    </w:p>
    <w:p w:rsidR="00C776B2" w:rsidRPr="00D349ED" w:rsidRDefault="0044417C" w:rsidP="007D46B9">
      <w:pPr>
        <w:jc w:val="both"/>
        <w:rPr>
          <w:sz w:val="24"/>
          <w:szCs w:val="24"/>
        </w:rPr>
      </w:pPr>
      <w:r w:rsidRPr="00D349ED">
        <w:rPr>
          <w:sz w:val="24"/>
          <w:szCs w:val="24"/>
        </w:rPr>
        <w:t>Корисник мора бити пријављен на систем</w:t>
      </w:r>
      <w:r>
        <w:rPr>
          <w:sz w:val="24"/>
          <w:szCs w:val="24"/>
        </w:rPr>
        <w:t xml:space="preserve"> у својству директора</w:t>
      </w:r>
      <w:r w:rsidRPr="00D349ED">
        <w:rPr>
          <w:sz w:val="24"/>
          <w:szCs w:val="24"/>
        </w:rPr>
        <w:t xml:space="preserve"> и имати активно чланство у систему.</w:t>
      </w: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8" w:name="_Toc99894508"/>
      <w:r>
        <w:rPr>
          <w:rFonts w:asciiTheme="minorHAnsi" w:hAnsiTheme="minorHAnsi"/>
          <w:b/>
          <w:bCs/>
          <w:sz w:val="32"/>
          <w:szCs w:val="32"/>
        </w:rPr>
        <w:t xml:space="preserve">2.6 </w:t>
      </w:r>
      <w:r w:rsidR="00C776B2" w:rsidRPr="00451296">
        <w:rPr>
          <w:rFonts w:asciiTheme="minorHAnsi" w:hAnsiTheme="minorHAnsi"/>
          <w:b/>
          <w:bCs/>
          <w:sz w:val="32"/>
          <w:szCs w:val="32"/>
        </w:rPr>
        <w:t>Последице</w:t>
      </w:r>
      <w:bookmarkEnd w:id="18"/>
    </w:p>
    <w:p w:rsidR="00237910" w:rsidRPr="00D349ED" w:rsidRDefault="0044417C" w:rsidP="000D3EB6">
      <w:pPr>
        <w:jc w:val="both"/>
        <w:rPr>
          <w:sz w:val="24"/>
          <w:szCs w:val="24"/>
        </w:rPr>
      </w:pPr>
      <w:r w:rsidRPr="00D349ED">
        <w:rPr>
          <w:sz w:val="24"/>
          <w:szCs w:val="24"/>
        </w:rPr>
        <w:t>У бази података се групи придружује налог васпитача, па он до</w:t>
      </w:r>
      <w:r w:rsidR="007D46B9">
        <w:rPr>
          <w:sz w:val="24"/>
          <w:szCs w:val="24"/>
        </w:rPr>
        <w:t xml:space="preserve">бија </w:t>
      </w:r>
      <w:r w:rsidRPr="00D349ED">
        <w:rPr>
          <w:sz w:val="24"/>
          <w:szCs w:val="24"/>
        </w:rPr>
        <w:t>могућност да додаје садржај и коментаре у групу, као и приступ и могућност измене страница све деце која су у тој групи</w:t>
      </w:r>
      <w:r w:rsidR="00451296" w:rsidRPr="00D349ED">
        <w:rPr>
          <w:sz w:val="24"/>
          <w:szCs w:val="24"/>
        </w:rPr>
        <w:t>.</w:t>
      </w:r>
    </w:p>
    <w:sectPr w:rsidR="00237910" w:rsidRPr="00D349ED" w:rsidSect="007C7473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202" w:rsidRDefault="005D1202" w:rsidP="007057F4">
      <w:r>
        <w:separator/>
      </w:r>
    </w:p>
  </w:endnote>
  <w:endnote w:type="continuationSeparator" w:id="1">
    <w:p w:rsidR="005D1202" w:rsidRDefault="005D1202" w:rsidP="00705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6C0C4A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 w:rsidR="00F45884">
          <w:t>Title</w:t>
        </w:r>
      </w:sdtContent>
    </w:sdt>
    <w:r w:rsidR="0049185C">
      <w:rPr>
        <w:rFonts w:asciiTheme="majorHAnsi" w:eastAsiaTheme="majorEastAsia" w:hAnsiTheme="majorHAnsi" w:cstheme="majorBidi"/>
      </w:rPr>
      <w:ptab w:relativeTo="margin" w:alignment="right" w:leader="none"/>
    </w:r>
    <w:r w:rsidR="0049185C">
      <w:rPr>
        <w:rFonts w:asciiTheme="majorHAnsi" w:eastAsiaTheme="majorEastAsia" w:hAnsiTheme="majorHAnsi" w:cstheme="majorBidi"/>
      </w:rPr>
      <w:t xml:space="preserve">Page </w:t>
    </w:r>
    <w:r w:rsidRPr="006C0C4A">
      <w:fldChar w:fldCharType="begin"/>
    </w:r>
    <w:r w:rsidR="0049185C">
      <w:instrText xml:space="preserve"> PAGE   \* MERGEFORMAT </w:instrText>
    </w:r>
    <w:r w:rsidRPr="006C0C4A">
      <w:fldChar w:fldCharType="separate"/>
    </w:r>
    <w:r w:rsidR="0049185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D" w:rsidRPr="00FD01CD" w:rsidRDefault="00FD01CD" w:rsidP="00FD01CD">
    <w:pPr>
      <w:pStyle w:val="Footer"/>
      <w:jc w:val="left"/>
      <w:rPr>
        <w:rFonts w:cstheme="minorHAnsi"/>
        <w:sz w:val="32"/>
        <w:szCs w:val="32"/>
        <w:vertAlign w:val="superscript"/>
      </w:rPr>
    </w:pPr>
    <w:r>
      <w:rPr>
        <w:rFonts w:cstheme="minorHAnsi"/>
        <w:color w:val="1C4A83" w:themeColor="accent6" w:themeShade="BF"/>
        <w:sz w:val="32"/>
        <w:szCs w:val="32"/>
        <w:vertAlign w:val="superscript"/>
      </w:rPr>
      <w:t>Steam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  <w:t>Принципи софтверског инжињерства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="00D13FC8">
      <w:rPr>
        <w:rFonts w:cstheme="minorHAnsi"/>
        <w:color w:val="1C4A83" w:themeColor="accent6" w:themeShade="BF"/>
        <w:sz w:val="32"/>
        <w:szCs w:val="32"/>
        <w:vertAlign w:val="superscript"/>
      </w:rPr>
      <w:t>2</w:t>
    </w:r>
    <w:r w:rsidR="000D675B">
      <w:rPr>
        <w:rFonts w:cstheme="minorHAnsi"/>
        <w:color w:val="1C4A83" w:themeColor="accent6" w:themeShade="BF"/>
        <w:sz w:val="32"/>
        <w:szCs w:val="32"/>
        <w:vertAlign w:val="superscript"/>
      </w:rPr>
      <w:t>2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>.03.2022</w:t>
    </w:r>
    <w:r w:rsidRPr="00FD01CD">
      <w:rPr>
        <w:rFonts w:cstheme="minorHAnsi"/>
        <w:sz w:val="32"/>
        <w:szCs w:val="32"/>
        <w:vertAlign w:val="superscript"/>
      </w:rPr>
      <w:tab/>
    </w:r>
    <w:r w:rsidRPr="00FD01CD">
      <w:rPr>
        <w:rFonts w:cstheme="minorHAnsi"/>
        <w:sz w:val="32"/>
        <w:szCs w:val="32"/>
        <w:vertAlign w:val="superscript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202" w:rsidRDefault="005D1202" w:rsidP="007057F4">
      <w:r>
        <w:separator/>
      </w:r>
    </w:p>
  </w:footnote>
  <w:footnote w:type="continuationSeparator" w:id="1">
    <w:p w:rsidR="005D1202" w:rsidRDefault="005D1202" w:rsidP="00705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49185C" w:rsidP="007057F4">
    <w:pPr>
      <w:pStyle w:val="Header"/>
    </w:pPr>
    <w:r>
      <w:t>Adventure Works Marketing Plan</w:t>
    </w:r>
  </w:p>
  <w:p w:rsidR="00136006" w:rsidRDefault="00136006" w:rsidP="00705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/>
    </w:tblPr>
    <w:tblGrid>
      <w:gridCol w:w="12660"/>
    </w:tblGrid>
    <w:tr w:rsidR="007057F4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:rsidR="007057F4" w:rsidRDefault="00D13FC8" w:rsidP="007057F4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363855</wp:posOffset>
                </wp:positionV>
                <wp:extent cx="775970" cy="695325"/>
                <wp:effectExtent l="0" t="0" r="5080" b="9525"/>
                <wp:wrapNone/>
                <wp:docPr id="2" name="Picture 2" descr="Опис није доступан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Опис није доступан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C0C4A"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4101" type="#_x0000_t202" style="position:absolute;left:0;text-align:left;margin-left:560.5pt;margin-top:19.1pt;width:61.3pt;height:23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ZLgIAAFI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" filled="f" stroked="f" strokeweight=".5pt">
                <v:textbox>
                  <w:txbxContent>
                    <w:p w:rsidR="004F2231" w:rsidRPr="00FD01CD" w:rsidRDefault="006C0C4A" w:rsidP="004F2231">
                      <w:pPr>
                        <w:rPr>
                          <w:sz w:val="32"/>
                        </w:rPr>
                      </w:pPr>
                      <w:r w:rsidRPr="004F2231">
                        <w:rPr>
                          <w:sz w:val="32"/>
                        </w:rPr>
                        <w:fldChar w:fldCharType="begin"/>
                      </w:r>
                      <w:r w:rsidR="004F2231" w:rsidRPr="004F2231">
                        <w:rPr>
                          <w:sz w:val="32"/>
                        </w:rPr>
                        <w:instrText xml:space="preserve"> PAGE  \* Arabic  \* MERGEFORMAT </w:instrText>
                      </w:r>
                      <w:r w:rsidRPr="004F2231">
                        <w:rPr>
                          <w:sz w:val="32"/>
                        </w:rPr>
                        <w:fldChar w:fldCharType="separate"/>
                      </w:r>
                      <w:r w:rsidR="00000D14">
                        <w:rPr>
                          <w:noProof/>
                          <w:sz w:val="32"/>
                        </w:rPr>
                        <w:t>5</w:t>
                      </w:r>
                      <w:r w:rsidRPr="004F2231">
                        <w:rPr>
                          <w:sz w:val="32"/>
                        </w:rPr>
                        <w:fldChar w:fldCharType="end"/>
                      </w:r>
                    </w:p>
                    <w:p w:rsidR="004F2231" w:rsidRPr="004F2231" w:rsidRDefault="004F2231" w:rsidP="004F223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w:r>
          <w:r w:rsidR="006C0C4A">
            <w:rPr>
              <w:noProof/>
              <w:lang w:eastAsia="en-US"/>
            </w:rPr>
          </w:r>
          <w:r w:rsidR="006C0C4A">
            <w:rPr>
              <w:noProof/>
              <w:lang w:eastAsia="en-US"/>
            </w:rPr>
            <w:pict>
              <v:group id="Group 20" o:spid="_x0000_s4097" alt="colored rectangle heade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4" o:spid="_x0000_s4100" type="#_x0000_t75" alt="colored rectangle" style="position:absolute;top:1977;width:42506;height:9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">
                  <v:imagedata r:id="rId2" o:title="colored rectangle"/>
                </v:shape>
                <v:shape id="Graphic 16" o:spid="_x0000_s4099" type="#_x0000_t75" alt="colored rectangle" style="position:absolute;left:34598;width:10503;height:15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">
                  <v:imagedata r:id="rId3" o:title="colored rectangle"/>
                </v:shape>
                <v:shape id="Graphic 19" o:spid="_x0000_s4098" type="#_x0000_t75" alt="gray rectangle" style="position:absolute;left:46248;width:32601;height:8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">
                  <v:imagedata r:id="rId4" o:title="gray rectangle"/>
                </v:shape>
                <w10:wrap type="none"/>
                <w10:anchorlock/>
              </v:group>
            </w:pict>
          </w:r>
        </w:p>
      </w:tc>
    </w:tr>
  </w:tbl>
  <w:p w:rsidR="007057F4" w:rsidRDefault="007057F4" w:rsidP="007057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C44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2EA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9CA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3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C07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EA0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34F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071A14C8"/>
    <w:multiLevelType w:val="hybridMultilevel"/>
    <w:tmpl w:val="AB928172"/>
    <w:lvl w:ilvl="0" w:tplc="106A259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A72C0"/>
    <w:multiLevelType w:val="hybridMultilevel"/>
    <w:tmpl w:val="DA8C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AC6B6C"/>
    <w:multiLevelType w:val="hybridMultilevel"/>
    <w:tmpl w:val="A58C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154CC3"/>
    <w:multiLevelType w:val="hybridMultilevel"/>
    <w:tmpl w:val="1D7C97F6"/>
    <w:lvl w:ilvl="0" w:tplc="0809000D">
      <w:start w:val="1"/>
      <w:numFmt w:val="bullet"/>
      <w:lvlText w:val=""/>
      <w:lvlJc w:val="left"/>
      <w:pPr>
        <w:ind w:left="14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5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5BB20349"/>
    <w:multiLevelType w:val="hybridMultilevel"/>
    <w:tmpl w:val="03BA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15AA0"/>
    <w:multiLevelType w:val="hybridMultilevel"/>
    <w:tmpl w:val="E1CC0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5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6"/>
  </w:num>
  <w:num w:numId="4">
    <w:abstractNumId w:val="27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9"/>
  </w:num>
  <w:num w:numId="18">
    <w:abstractNumId w:val="11"/>
  </w:num>
  <w:num w:numId="19">
    <w:abstractNumId w:val="17"/>
  </w:num>
  <w:num w:numId="20">
    <w:abstractNumId w:val="22"/>
  </w:num>
  <w:num w:numId="21">
    <w:abstractNumId w:val="21"/>
  </w:num>
  <w:num w:numId="22">
    <w:abstractNumId w:val="10"/>
  </w:num>
  <w:num w:numId="23">
    <w:abstractNumId w:val="14"/>
  </w:num>
  <w:num w:numId="24">
    <w:abstractNumId w:val="12"/>
  </w:num>
  <w:num w:numId="25">
    <w:abstractNumId w:val="23"/>
  </w:num>
  <w:num w:numId="26">
    <w:abstractNumId w:val="13"/>
  </w:num>
  <w:num w:numId="27">
    <w:abstractNumId w:val="18"/>
  </w:num>
  <w:num w:numId="28">
    <w:abstractNumId w:val="20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stylePaneFormatFilter w:val="1024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F92"/>
    <w:rsid w:val="00000D14"/>
    <w:rsid w:val="00001CFE"/>
    <w:rsid w:val="00003219"/>
    <w:rsid w:val="000141B7"/>
    <w:rsid w:val="00015267"/>
    <w:rsid w:val="00015EBC"/>
    <w:rsid w:val="000174F2"/>
    <w:rsid w:val="00043BE5"/>
    <w:rsid w:val="00052DC3"/>
    <w:rsid w:val="000664FA"/>
    <w:rsid w:val="00067C92"/>
    <w:rsid w:val="000A3360"/>
    <w:rsid w:val="000B5F7D"/>
    <w:rsid w:val="000B6042"/>
    <w:rsid w:val="000B79F6"/>
    <w:rsid w:val="000D3EB6"/>
    <w:rsid w:val="000D4D88"/>
    <w:rsid w:val="000D675B"/>
    <w:rsid w:val="000E7BB8"/>
    <w:rsid w:val="0010185B"/>
    <w:rsid w:val="001228D2"/>
    <w:rsid w:val="00123BB8"/>
    <w:rsid w:val="00136006"/>
    <w:rsid w:val="00141E97"/>
    <w:rsid w:val="001449EC"/>
    <w:rsid w:val="00145558"/>
    <w:rsid w:val="00146CD2"/>
    <w:rsid w:val="0016458B"/>
    <w:rsid w:val="001670A7"/>
    <w:rsid w:val="00182256"/>
    <w:rsid w:val="00187F21"/>
    <w:rsid w:val="001A3E38"/>
    <w:rsid w:val="001B151D"/>
    <w:rsid w:val="001B361F"/>
    <w:rsid w:val="001C4BB6"/>
    <w:rsid w:val="001C5D18"/>
    <w:rsid w:val="001C7E84"/>
    <w:rsid w:val="001E0649"/>
    <w:rsid w:val="001E5A40"/>
    <w:rsid w:val="001F0AF0"/>
    <w:rsid w:val="00214093"/>
    <w:rsid w:val="002178B9"/>
    <w:rsid w:val="00233119"/>
    <w:rsid w:val="00237910"/>
    <w:rsid w:val="00291712"/>
    <w:rsid w:val="002C7A35"/>
    <w:rsid w:val="002E0194"/>
    <w:rsid w:val="00303EF8"/>
    <w:rsid w:val="00304AFE"/>
    <w:rsid w:val="003227DB"/>
    <w:rsid w:val="0033442D"/>
    <w:rsid w:val="00337DF7"/>
    <w:rsid w:val="003620E2"/>
    <w:rsid w:val="003818C4"/>
    <w:rsid w:val="003B3EC6"/>
    <w:rsid w:val="003C7C3E"/>
    <w:rsid w:val="003F5051"/>
    <w:rsid w:val="00405B66"/>
    <w:rsid w:val="00420DF5"/>
    <w:rsid w:val="00430FC3"/>
    <w:rsid w:val="00432CCC"/>
    <w:rsid w:val="004371B6"/>
    <w:rsid w:val="0044417C"/>
    <w:rsid w:val="004448A1"/>
    <w:rsid w:val="00444C7B"/>
    <w:rsid w:val="00451296"/>
    <w:rsid w:val="00462784"/>
    <w:rsid w:val="00476731"/>
    <w:rsid w:val="0048718B"/>
    <w:rsid w:val="0049185C"/>
    <w:rsid w:val="004A1E3F"/>
    <w:rsid w:val="004A2F40"/>
    <w:rsid w:val="004B239F"/>
    <w:rsid w:val="004F2231"/>
    <w:rsid w:val="005112D1"/>
    <w:rsid w:val="00526A22"/>
    <w:rsid w:val="0055035B"/>
    <w:rsid w:val="005C3643"/>
    <w:rsid w:val="005C4C80"/>
    <w:rsid w:val="005D1202"/>
    <w:rsid w:val="005D5491"/>
    <w:rsid w:val="005E3310"/>
    <w:rsid w:val="00613860"/>
    <w:rsid w:val="0061468F"/>
    <w:rsid w:val="00632A62"/>
    <w:rsid w:val="0068221C"/>
    <w:rsid w:val="0068500D"/>
    <w:rsid w:val="006923C0"/>
    <w:rsid w:val="006A26E5"/>
    <w:rsid w:val="006A4ED2"/>
    <w:rsid w:val="006C0C4A"/>
    <w:rsid w:val="006D6E38"/>
    <w:rsid w:val="00704071"/>
    <w:rsid w:val="007057F4"/>
    <w:rsid w:val="007417B3"/>
    <w:rsid w:val="00741A9B"/>
    <w:rsid w:val="00742102"/>
    <w:rsid w:val="00742325"/>
    <w:rsid w:val="00750AC4"/>
    <w:rsid w:val="00772E4B"/>
    <w:rsid w:val="00773B66"/>
    <w:rsid w:val="007A395A"/>
    <w:rsid w:val="007C7473"/>
    <w:rsid w:val="007D26F1"/>
    <w:rsid w:val="007D46B9"/>
    <w:rsid w:val="007E5499"/>
    <w:rsid w:val="00805886"/>
    <w:rsid w:val="00805A88"/>
    <w:rsid w:val="0081702F"/>
    <w:rsid w:val="008253A5"/>
    <w:rsid w:val="008417CE"/>
    <w:rsid w:val="0084277E"/>
    <w:rsid w:val="008679F1"/>
    <w:rsid w:val="008A2FFA"/>
    <w:rsid w:val="008A3C95"/>
    <w:rsid w:val="008C386D"/>
    <w:rsid w:val="008C5106"/>
    <w:rsid w:val="008C66B2"/>
    <w:rsid w:val="008D5829"/>
    <w:rsid w:val="008D77C3"/>
    <w:rsid w:val="00915ACB"/>
    <w:rsid w:val="00920FCC"/>
    <w:rsid w:val="00925F92"/>
    <w:rsid w:val="00946F55"/>
    <w:rsid w:val="00965BD5"/>
    <w:rsid w:val="00971B04"/>
    <w:rsid w:val="009875C8"/>
    <w:rsid w:val="00991D08"/>
    <w:rsid w:val="009A70FD"/>
    <w:rsid w:val="009F2E6C"/>
    <w:rsid w:val="00A00D77"/>
    <w:rsid w:val="00A13D40"/>
    <w:rsid w:val="00A20363"/>
    <w:rsid w:val="00A22C92"/>
    <w:rsid w:val="00A31130"/>
    <w:rsid w:val="00A63DE6"/>
    <w:rsid w:val="00A80789"/>
    <w:rsid w:val="00A87A98"/>
    <w:rsid w:val="00A96130"/>
    <w:rsid w:val="00AA5F77"/>
    <w:rsid w:val="00AA7C95"/>
    <w:rsid w:val="00AC40E8"/>
    <w:rsid w:val="00AC5ECA"/>
    <w:rsid w:val="00AF734D"/>
    <w:rsid w:val="00B00CF7"/>
    <w:rsid w:val="00B0688D"/>
    <w:rsid w:val="00B40525"/>
    <w:rsid w:val="00B41D82"/>
    <w:rsid w:val="00B43DBC"/>
    <w:rsid w:val="00B90346"/>
    <w:rsid w:val="00BB6CAC"/>
    <w:rsid w:val="00BE7253"/>
    <w:rsid w:val="00C46277"/>
    <w:rsid w:val="00C776B2"/>
    <w:rsid w:val="00CA16E0"/>
    <w:rsid w:val="00CC2EE6"/>
    <w:rsid w:val="00CE0BC9"/>
    <w:rsid w:val="00D0593E"/>
    <w:rsid w:val="00D13FC8"/>
    <w:rsid w:val="00D2045C"/>
    <w:rsid w:val="00D300E7"/>
    <w:rsid w:val="00D349ED"/>
    <w:rsid w:val="00D464BC"/>
    <w:rsid w:val="00D52B4E"/>
    <w:rsid w:val="00D540AF"/>
    <w:rsid w:val="00D6093C"/>
    <w:rsid w:val="00D638C1"/>
    <w:rsid w:val="00D73D44"/>
    <w:rsid w:val="00D967AC"/>
    <w:rsid w:val="00DC2695"/>
    <w:rsid w:val="00DC2931"/>
    <w:rsid w:val="00DC4CD0"/>
    <w:rsid w:val="00E10723"/>
    <w:rsid w:val="00E14141"/>
    <w:rsid w:val="00E50A4D"/>
    <w:rsid w:val="00E628EC"/>
    <w:rsid w:val="00E758BC"/>
    <w:rsid w:val="00E80B99"/>
    <w:rsid w:val="00E911BD"/>
    <w:rsid w:val="00E95AFE"/>
    <w:rsid w:val="00EA0287"/>
    <w:rsid w:val="00EB22CB"/>
    <w:rsid w:val="00ED3756"/>
    <w:rsid w:val="00EE3B65"/>
    <w:rsid w:val="00F23B5C"/>
    <w:rsid w:val="00F43A02"/>
    <w:rsid w:val="00F45884"/>
    <w:rsid w:val="00F553FE"/>
    <w:rsid w:val="00F55555"/>
    <w:rsid w:val="00F56D5A"/>
    <w:rsid w:val="00F63939"/>
    <w:rsid w:val="00F91AD0"/>
    <w:rsid w:val="00FA375F"/>
    <w:rsid w:val="00FB05E4"/>
    <w:rsid w:val="00FC068E"/>
    <w:rsid w:val="00FC4062"/>
    <w:rsid w:val="00FD01CD"/>
    <w:rsid w:val="00FD5161"/>
    <w:rsid w:val="00FE274F"/>
    <w:rsid w:val="00FE4594"/>
    <w:rsid w:val="00FF0B06"/>
    <w:rsid w:val="00FF1F4B"/>
    <w:rsid w:val="00FF5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rsid w:val="00476731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476731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rsid w:val="00476731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76731"/>
    <w:rPr>
      <w:lang w:eastAsia="en-US"/>
    </w:rPr>
  </w:style>
  <w:style w:type="paragraph" w:styleId="Header">
    <w:name w:val="header"/>
    <w:basedOn w:val="Normal"/>
    <w:link w:val="HeaderChar"/>
    <w:uiPriority w:val="99"/>
    <w:rsid w:val="00476731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76731"/>
    <w:rPr>
      <w:lang w:eastAsia="en-US"/>
    </w:rPr>
  </w:style>
  <w:style w:type="table" w:styleId="TableGrid">
    <w:name w:val="Table Grid"/>
    <w:basedOn w:val="TableNormal"/>
    <w:uiPriority w:val="59"/>
    <w:rsid w:val="00476731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67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7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731"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\AppData\Roaming\Microsoft\Templates\Business%20report%20(graphic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8B22D-42C1-4B90-A425-8DBD8EC9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22</TotalTime>
  <Pages>6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Mijajlovic</dc:creator>
  <cp:lastModifiedBy>Windows User</cp:lastModifiedBy>
  <cp:revision>8</cp:revision>
  <cp:lastPrinted>2022-03-19T22:56:00Z</cp:lastPrinted>
  <dcterms:created xsi:type="dcterms:W3CDTF">2022-04-03T21:17:00Z</dcterms:created>
  <dcterms:modified xsi:type="dcterms:W3CDTF">2022-04-14T19:38:00Z</dcterms:modified>
</cp:coreProperties>
</file>