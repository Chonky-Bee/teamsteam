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734E18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6923C0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“</w:t>
                        </w:r>
                        <w:r w:rsidR="00D7279E" w:rsidRPr="00D7279E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 xml:space="preserve"> Додавање детета у групу</w:t>
                        </w: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”</w:t>
                        </w:r>
                      </w:p>
                      <w:p w:rsidR="006923C0" w:rsidRPr="006923C0" w:rsidRDefault="006923C0" w:rsidP="006923C0"/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734E18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734E18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Јана Саиловић</w:t>
                        </w:r>
                        <w:r w:rsidR="00E21B3D">
                          <w:rPr>
                            <w:sz w:val="24"/>
                            <w:szCs w:val="24"/>
                            <w:lang w:val="sr-Cyrl-BA"/>
                          </w:rPr>
                          <w:t xml:space="preserve"> 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734E18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bookmarkStart w:id="1" w:name="_GoBack"/>
      <w:bookmarkEnd w:id="1"/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237910" w:rsidTr="000B79F6">
        <w:trPr>
          <w:cnfStyle w:val="100000000000"/>
        </w:trPr>
        <w:tc>
          <w:tcPr>
            <w:cnfStyle w:val="001000000000"/>
            <w:tcW w:w="2484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 w:rsidRPr="000B79F6">
              <w:rPr>
                <w:bCs w:val="0"/>
                <w:sz w:val="24"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Верзија</w:t>
            </w:r>
          </w:p>
        </w:tc>
        <w:tc>
          <w:tcPr>
            <w:tcW w:w="2478" w:type="dxa"/>
          </w:tcPr>
          <w:p w:rsidR="000B79F6" w:rsidRPr="000B79F6" w:rsidRDefault="00613860" w:rsidP="00E82280">
            <w:pPr>
              <w:jc w:val="center"/>
              <w:cnfStyle w:val="10000000000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Кратак опис</w:t>
            </w:r>
          </w:p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</w:p>
        </w:tc>
        <w:tc>
          <w:tcPr>
            <w:tcW w:w="2488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Аутор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6A26E5" w:rsidRDefault="00D13FC8" w:rsidP="00E82280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>
              <w:rPr>
                <w:bCs w:val="0"/>
                <w:sz w:val="24"/>
              </w:rPr>
              <w:t>2</w:t>
            </w:r>
            <w:r w:rsidR="00613860">
              <w:rPr>
                <w:bCs w:val="0"/>
                <w:sz w:val="24"/>
              </w:rPr>
              <w:t>2</w:t>
            </w:r>
            <w:r w:rsidR="000B79F6" w:rsidRPr="006A26E5">
              <w:rPr>
                <w:bCs w:val="0"/>
                <w:sz w:val="24"/>
              </w:rPr>
              <w:t>.03.2022.</w:t>
            </w:r>
          </w:p>
        </w:tc>
        <w:tc>
          <w:tcPr>
            <w:tcW w:w="2476" w:type="dxa"/>
          </w:tcPr>
          <w:p w:rsidR="000B79F6" w:rsidRPr="006A26E5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 w:rsidRPr="006A26E5">
              <w:rPr>
                <w:b w:val="0"/>
              </w:rPr>
              <w:t>1.0</w:t>
            </w:r>
          </w:p>
        </w:tc>
        <w:tc>
          <w:tcPr>
            <w:tcW w:w="2478" w:type="dxa"/>
          </w:tcPr>
          <w:p w:rsidR="000B79F6" w:rsidRPr="006A26E5" w:rsidRDefault="00613860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>
              <w:rPr>
                <w:b w:val="0"/>
                <w:sz w:val="24"/>
              </w:rPr>
              <w:t>Иницијална</w:t>
            </w:r>
            <w:r w:rsidR="000B79F6" w:rsidRPr="006A26E5">
              <w:rPr>
                <w:b w:val="0"/>
                <w:sz w:val="24"/>
              </w:rPr>
              <w:t xml:space="preserve"> верзија</w:t>
            </w:r>
          </w:p>
        </w:tc>
        <w:tc>
          <w:tcPr>
            <w:tcW w:w="2488" w:type="dxa"/>
          </w:tcPr>
          <w:p w:rsidR="000B79F6" w:rsidRPr="00D13FC8" w:rsidRDefault="00D13FC8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</w:rPr>
            </w:pPr>
            <w:r w:rsidRPr="00D13FC8">
              <w:rPr>
                <w:b w:val="0"/>
                <w:bCs/>
                <w:sz w:val="24"/>
                <w:szCs w:val="24"/>
              </w:rPr>
              <w:t>Селма Ћехић</w:t>
            </w:r>
          </w:p>
        </w:tc>
      </w:tr>
      <w:tr w:rsidR="00237910" w:rsidRPr="006D57A9" w:rsidTr="000B79F6">
        <w:tc>
          <w:tcPr>
            <w:cnfStyle w:val="001000000000"/>
            <w:tcW w:w="2484" w:type="dxa"/>
          </w:tcPr>
          <w:p w:rsidR="000B79F6" w:rsidRPr="006D57A9" w:rsidRDefault="002150DA" w:rsidP="006D57A9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szCs w:val="24"/>
              </w:rPr>
            </w:pPr>
            <w:r w:rsidRPr="006D57A9">
              <w:rPr>
                <w:sz w:val="24"/>
                <w:szCs w:val="24"/>
              </w:rPr>
              <w:t>14.04.2022</w:t>
            </w:r>
          </w:p>
        </w:tc>
        <w:tc>
          <w:tcPr>
            <w:tcW w:w="2476" w:type="dxa"/>
          </w:tcPr>
          <w:p w:rsidR="000B79F6" w:rsidRPr="006D57A9" w:rsidRDefault="002150DA" w:rsidP="006D57A9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szCs w:val="24"/>
              </w:rPr>
            </w:pPr>
            <w:r w:rsidRPr="006D57A9">
              <w:rPr>
                <w:b w:val="0"/>
                <w:sz w:val="24"/>
                <w:szCs w:val="24"/>
              </w:rPr>
              <w:t>1.1</w:t>
            </w:r>
          </w:p>
        </w:tc>
        <w:tc>
          <w:tcPr>
            <w:tcW w:w="2478" w:type="dxa"/>
          </w:tcPr>
          <w:p w:rsidR="000B79F6" w:rsidRPr="006D57A9" w:rsidRDefault="00A4777C" w:rsidP="006D57A9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Исправ</w:t>
            </w:r>
            <w:r>
              <w:rPr>
                <w:b w:val="0"/>
                <w:sz w:val="24"/>
                <w:szCs w:val="24"/>
                <w:lang w:val="sr-Cyrl-BA"/>
              </w:rPr>
              <w:t>љ</w:t>
            </w:r>
            <w:r w:rsidR="006D57A9" w:rsidRPr="006D57A9">
              <w:rPr>
                <w:b w:val="0"/>
                <w:sz w:val="24"/>
                <w:szCs w:val="24"/>
              </w:rPr>
              <w:t>ене грешке при енумерацији, измјењени алт. токови</w:t>
            </w:r>
          </w:p>
        </w:tc>
        <w:tc>
          <w:tcPr>
            <w:tcW w:w="2488" w:type="dxa"/>
          </w:tcPr>
          <w:p w:rsidR="000B79F6" w:rsidRPr="006D57A9" w:rsidRDefault="006D57A9" w:rsidP="006D57A9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szCs w:val="24"/>
              </w:rPr>
            </w:pPr>
            <w:r w:rsidRPr="006D57A9">
              <w:rPr>
                <w:b w:val="0"/>
                <w:sz w:val="24"/>
                <w:szCs w:val="24"/>
              </w:rPr>
              <w:t>Селма Ђехиђ</w:t>
            </w:r>
          </w:p>
        </w:tc>
      </w:tr>
      <w:tr w:rsidR="00237910" w:rsidRPr="006D57A9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2476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  <w:tc>
          <w:tcPr>
            <w:tcW w:w="247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  <w:tc>
          <w:tcPr>
            <w:tcW w:w="248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</w:tr>
      <w:tr w:rsidR="00237910" w:rsidRPr="006D57A9" w:rsidTr="000B79F6">
        <w:tc>
          <w:tcPr>
            <w:cnfStyle w:val="001000000000"/>
            <w:tcW w:w="2484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2476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000000"/>
            </w:pPr>
          </w:p>
        </w:tc>
        <w:tc>
          <w:tcPr>
            <w:tcW w:w="247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000000"/>
            </w:pPr>
          </w:p>
        </w:tc>
        <w:tc>
          <w:tcPr>
            <w:tcW w:w="248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000000"/>
            </w:pPr>
          </w:p>
        </w:tc>
      </w:tr>
      <w:tr w:rsidR="00237910" w:rsidRPr="006D57A9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2476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  <w:tc>
          <w:tcPr>
            <w:tcW w:w="247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  <w:tc>
          <w:tcPr>
            <w:tcW w:w="248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</w:tr>
      <w:tr w:rsidR="00237910" w:rsidRPr="006D57A9" w:rsidTr="000B79F6">
        <w:tc>
          <w:tcPr>
            <w:cnfStyle w:val="001000000000"/>
            <w:tcW w:w="2484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2476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000000"/>
            </w:pPr>
          </w:p>
        </w:tc>
        <w:tc>
          <w:tcPr>
            <w:tcW w:w="247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000000"/>
            </w:pPr>
          </w:p>
        </w:tc>
        <w:tc>
          <w:tcPr>
            <w:tcW w:w="248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000000"/>
            </w:pPr>
          </w:p>
        </w:tc>
      </w:tr>
      <w:tr w:rsidR="00237910" w:rsidRPr="006D57A9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2476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  <w:tc>
          <w:tcPr>
            <w:tcW w:w="247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  <w:tc>
          <w:tcPr>
            <w:tcW w:w="2488" w:type="dxa"/>
          </w:tcPr>
          <w:p w:rsidR="000B79F6" w:rsidRDefault="000B79F6" w:rsidP="00E82280">
            <w:pPr>
              <w:pStyle w:val="Content"/>
              <w:framePr w:hSpace="0" w:wrap="auto" w:vAnchor="margin" w:hAnchor="text" w:yAlign="inline"/>
              <w:cnfStyle w:val="000000100000"/>
            </w:pPr>
          </w:p>
        </w:tc>
      </w:tr>
    </w:tbl>
    <w:p w:rsidR="000B79F6" w:rsidRPr="006D57A9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</w:rPr>
        <w:t>Историја измена</w:t>
      </w:r>
    </w:p>
    <w:p w:rsidR="000B79F6" w:rsidRPr="006D57A9" w:rsidRDefault="000B79F6" w:rsidP="000B79F6">
      <w:pPr>
        <w:jc w:val="center"/>
        <w:rPr>
          <w:rFonts w:cstheme="minorHAnsi"/>
          <w:sz w:val="24"/>
          <w:szCs w:val="24"/>
        </w:rPr>
      </w:pPr>
      <w:r w:rsidRPr="006D57A9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  <w:t>САДРЖАЈ</w:t>
                </w:r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left" w:pos="56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r w:rsidRPr="00734E18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6D57A9">
                  <w:rPr>
                    <w:rFonts w:cstheme="minorHAnsi"/>
                    <w:sz w:val="24"/>
                    <w:szCs w:val="24"/>
                  </w:rPr>
                  <w:instrText xml:space="preserve"> </w:instrText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>TOC</w:instrText>
                </w:r>
                <w:r w:rsidR="00D0593E" w:rsidRPr="006D57A9">
                  <w:rPr>
                    <w:rFonts w:cstheme="minorHAnsi"/>
                    <w:sz w:val="24"/>
                    <w:szCs w:val="24"/>
                  </w:rPr>
                  <w:instrText xml:space="preserve"> \</w:instrText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>o</w:instrText>
                </w:r>
                <w:r w:rsidR="00D0593E" w:rsidRPr="006D57A9">
                  <w:rPr>
                    <w:rFonts w:cstheme="minorHAnsi"/>
                    <w:sz w:val="24"/>
                    <w:szCs w:val="24"/>
                  </w:rPr>
                  <w:instrText xml:space="preserve"> "1-3" \</w:instrText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>h</w:instrText>
                </w:r>
                <w:r w:rsidR="00D0593E" w:rsidRPr="006D57A9">
                  <w:rPr>
                    <w:rFonts w:cstheme="minorHAnsi"/>
                    <w:sz w:val="24"/>
                    <w:szCs w:val="24"/>
                  </w:rPr>
                  <w:instrText xml:space="preserve"> \</w:instrText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>z</w:instrText>
                </w:r>
                <w:r w:rsidR="00D0593E" w:rsidRPr="006D57A9">
                  <w:rPr>
                    <w:rFonts w:cstheme="minorHAnsi"/>
                    <w:sz w:val="24"/>
                    <w:szCs w:val="24"/>
                  </w:rPr>
                  <w:instrText xml:space="preserve"> \</w:instrText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>u</w:instrText>
                </w:r>
                <w:r w:rsidR="00D0593E" w:rsidRPr="006D57A9">
                  <w:rPr>
                    <w:rFonts w:cstheme="minorHAnsi"/>
                    <w:sz w:val="24"/>
                    <w:szCs w:val="24"/>
                  </w:rPr>
                  <w:instrText xml:space="preserve"> </w:instrText>
                </w:r>
                <w:r w:rsidRPr="00734E18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894964" w:history="1">
                  <w:r w:rsidR="00DB6E7D" w:rsidRPr="00940C93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1.</w:t>
                  </w:r>
                  <w:r w:rsidR="00DB6E7D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DB6E7D" w:rsidRPr="00940C93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УВОД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65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1.1 Резиме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66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1.2 Намена документа и циљне групе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67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1.3 Референце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68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1.4 Отворена питања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left" w:pos="56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69" w:history="1">
                  <w:r w:rsidR="00DB6E7D" w:rsidRPr="00940C93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2.</w:t>
                  </w:r>
                  <w:r w:rsidR="00DB6E7D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DB6E7D" w:rsidRPr="00940C93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Сценарио ДОДАВАЊЕ детета У групУ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0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2.1 Кратак опис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1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2.2 Учесник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2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2.3 Ток догађаја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2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3" w:history="1">
                  <w:r w:rsidR="00DB6E7D" w:rsidRPr="00940C93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2.3.1 Основниуспешанток</w:t>
                  </w:r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 xml:space="preserve"> - </w:t>
                  </w:r>
                  <w:r w:rsidR="00DB6E7D" w:rsidRPr="00940C93">
                    <w:rPr>
                      <w:rStyle w:val="Hyperlink"/>
                      <w:b/>
                      <w:noProof/>
                    </w:rPr>
                    <w:t>Успешно додавање детета у групу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2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4" w:history="1">
                  <w:r w:rsidR="00DB6E7D" w:rsidRPr="00940C93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2.3.2 Алтернативни ток(ови)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2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5" w:history="1">
                  <w:r w:rsidR="00DB6E7D" w:rsidRPr="00940C93">
                    <w:rPr>
                      <w:rStyle w:val="Hyperlink"/>
                      <w:rFonts w:ascii="Calibri" w:hAnsi="Calibri" w:cs="Calibri"/>
                      <w:noProof/>
                    </w:rPr>
                    <w:t>2.3.2.1 Детету је већ додељена група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2"/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6" w:history="1">
                  <w:r w:rsidR="00DB6E7D" w:rsidRPr="00940C93">
                    <w:rPr>
                      <w:rStyle w:val="Hyperlink"/>
                      <w:noProof/>
                    </w:rPr>
                    <w:t>2.3.1.6.2. Систем приказује поруку о немогућности уписа. Повратак на корак 3 главног тока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2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7" w:history="1">
                  <w:r w:rsidR="00DB6E7D" w:rsidRPr="00940C93">
                    <w:rPr>
                      <w:rStyle w:val="Hyperlink"/>
                      <w:rFonts w:ascii="Calibri" w:hAnsi="Calibri" w:cs="Calibri"/>
                      <w:noProof/>
                    </w:rPr>
                    <w:t>2.3.2.2 Групи је већ додељен васпитач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8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2.4 Посебни захтеви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79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2.5 Предуслови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B6E7D" w:rsidRDefault="00734E18" w:rsidP="00DB6E7D">
                <w:pPr>
                  <w:pStyle w:val="TOC1"/>
                  <w:tabs>
                    <w:tab w:val="clear" w:pos="5040"/>
                    <w:tab w:val="right" w:pos="8789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980" w:history="1">
                  <w:r w:rsidR="00DB6E7D" w:rsidRPr="00940C93">
                    <w:rPr>
                      <w:rStyle w:val="Hyperlink"/>
                      <w:b/>
                      <w:bCs/>
                      <w:noProof/>
                    </w:rPr>
                    <w:t>2.6 Последице</w:t>
                  </w:r>
                  <w:r w:rsidR="00DB6E7D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DB6E7D">
                    <w:rPr>
                      <w:noProof/>
                      <w:webHidden/>
                    </w:rPr>
                    <w:instrText xml:space="preserve"> PAGEREF _Toc99894980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DB6E7D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734E18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</w:rPr>
      </w:pPr>
      <w:bookmarkStart w:id="2" w:name="_Toc98604019"/>
      <w:bookmarkStart w:id="3" w:name="_Toc99894964"/>
      <w:r w:rsidRPr="00704071">
        <w:rPr>
          <w:rFonts w:ascii="Calibri" w:hAnsi="Calibri" w:cs="Calibri"/>
          <w:b/>
          <w:bCs/>
        </w:rPr>
        <w:lastRenderedPageBreak/>
        <w:t>УВОД</w:t>
      </w:r>
      <w:bookmarkEnd w:id="2"/>
      <w:bookmarkEnd w:id="3"/>
    </w:p>
    <w:p w:rsidR="007A395A" w:rsidRPr="00F56D5A" w:rsidRDefault="007A395A" w:rsidP="00052DC3">
      <w:pPr>
        <w:jc w:val="both"/>
        <w:rPr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4" w:name="_Toc99894965"/>
      <w:r>
        <w:rPr>
          <w:rFonts w:asciiTheme="minorHAnsi" w:hAnsiTheme="minorHAnsi"/>
          <w:b/>
          <w:bCs/>
          <w:sz w:val="32"/>
          <w:szCs w:val="32"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Резиме</w:t>
      </w:r>
      <w:bookmarkEnd w:id="4"/>
    </w:p>
    <w:p w:rsidR="00D13FC8" w:rsidRPr="00613860" w:rsidRDefault="00D7279E" w:rsidP="00D13FC8">
      <w:pPr>
        <w:jc w:val="both"/>
        <w:rPr>
          <w:sz w:val="24"/>
          <w:szCs w:val="24"/>
        </w:rPr>
      </w:pPr>
      <w:r w:rsidRPr="002150DA">
        <w:rPr>
          <w:sz w:val="24"/>
          <w:szCs w:val="24"/>
        </w:rPr>
        <w:t xml:space="preserve">Дефинисање сценарија употребе за додавање </w:t>
      </w:r>
      <w:r>
        <w:rPr>
          <w:sz w:val="24"/>
          <w:szCs w:val="24"/>
        </w:rPr>
        <w:t xml:space="preserve">детета у групу. </w:t>
      </w:r>
      <w:r w:rsidRPr="002150DA">
        <w:rPr>
          <w:sz w:val="24"/>
          <w:szCs w:val="24"/>
        </w:rPr>
        <w:t xml:space="preserve">Укључени су и примери одговарајућих </w:t>
      </w:r>
      <w:r>
        <w:rPr>
          <w:sz w:val="24"/>
          <w:szCs w:val="24"/>
        </w:rPr>
        <w:t>html</w:t>
      </w:r>
      <w:r w:rsidRPr="002150DA">
        <w:rPr>
          <w:sz w:val="24"/>
          <w:szCs w:val="24"/>
        </w:rPr>
        <w:t xml:space="preserve"> страница</w:t>
      </w:r>
      <w:r w:rsidR="00613860">
        <w:rPr>
          <w:sz w:val="24"/>
          <w:szCs w:val="24"/>
        </w:rPr>
        <w:t>.</w:t>
      </w:r>
    </w:p>
    <w:p w:rsidR="00D13FC8" w:rsidRPr="002150DA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5" w:name="_Toc99894966"/>
      <w:r>
        <w:rPr>
          <w:rFonts w:asciiTheme="minorHAnsi" w:hAnsiTheme="minorHAnsi"/>
          <w:b/>
          <w:bCs/>
          <w:sz w:val="32"/>
          <w:szCs w:val="32"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Намена документа и циљне групе</w:t>
      </w:r>
      <w:bookmarkEnd w:id="5"/>
    </w:p>
    <w:p w:rsidR="00D13FC8" w:rsidRPr="008C66B2" w:rsidRDefault="00D7279E" w:rsidP="008C66B2">
      <w:pPr>
        <w:jc w:val="both"/>
        <w:rPr>
          <w:sz w:val="24"/>
          <w:szCs w:val="24"/>
        </w:rPr>
      </w:pPr>
      <w:r w:rsidRPr="002150DA">
        <w:rPr>
          <w:sz w:val="24"/>
          <w:szCs w:val="24"/>
        </w:rPr>
        <w:t>Намена документа јесте да служи као референца, у развоју пројекта и тестира</w:t>
      </w:r>
      <w:r>
        <w:rPr>
          <w:sz w:val="24"/>
          <w:szCs w:val="24"/>
        </w:rPr>
        <w:t>њ</w:t>
      </w:r>
      <w:r w:rsidRPr="002150DA">
        <w:rPr>
          <w:sz w:val="24"/>
          <w:szCs w:val="24"/>
        </w:rPr>
        <w:t>у, за овде описану функционалност члановима развојног</w:t>
      </w:r>
      <w:r w:rsidR="00D13FC8" w:rsidRPr="008C66B2">
        <w:rPr>
          <w:sz w:val="24"/>
          <w:szCs w:val="24"/>
        </w:rPr>
        <w:t>.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6" w:name="_Toc99894967"/>
      <w:r>
        <w:rPr>
          <w:rFonts w:asciiTheme="minorHAnsi" w:hAnsiTheme="minorHAnsi"/>
          <w:b/>
          <w:bCs/>
          <w:sz w:val="32"/>
          <w:szCs w:val="32"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</w:rPr>
        <w:t>Референце</w:t>
      </w:r>
      <w:bookmarkEnd w:id="6"/>
    </w:p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креирање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7" w:name="_Toc99894968"/>
      <w:r>
        <w:rPr>
          <w:rFonts w:asciiTheme="minorHAnsi" w:hAnsiTheme="minorHAnsi"/>
          <w:b/>
          <w:bCs/>
          <w:sz w:val="32"/>
          <w:szCs w:val="32"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</w:rPr>
        <w:t>Отворена питања</w:t>
      </w:r>
      <w:bookmarkEnd w:id="7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/>
    <w:p w:rsidR="007A395A" w:rsidRDefault="00C776B2" w:rsidP="00C776B2">
      <w:r>
        <w:br w:type="page"/>
      </w:r>
    </w:p>
    <w:p w:rsidR="0061468F" w:rsidRPr="003C7C3E" w:rsidRDefault="00C776B2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</w:rPr>
      </w:pPr>
      <w:bookmarkStart w:id="8" w:name="_Toc99894969"/>
      <w:r w:rsidRPr="003C7C3E">
        <w:rPr>
          <w:rFonts w:ascii="Calibri" w:hAnsi="Calibri" w:cs="Calibri"/>
          <w:b/>
          <w:bCs/>
          <w:caps/>
        </w:rPr>
        <w:lastRenderedPageBreak/>
        <w:t xml:space="preserve">Сценарио </w:t>
      </w:r>
      <w:r w:rsidR="00D464BC">
        <w:rPr>
          <w:rFonts w:ascii="Calibri" w:hAnsi="Calibri" w:cs="Calibri"/>
          <w:b/>
          <w:bCs/>
          <w:caps/>
        </w:rPr>
        <w:t>ДОДАВАЊЕ</w:t>
      </w:r>
      <w:r w:rsidR="00D7279E" w:rsidRPr="00D7279E">
        <w:rPr>
          <w:rFonts w:ascii="Calibri" w:hAnsi="Calibri" w:cs="Calibri"/>
          <w:b/>
          <w:bCs/>
          <w:caps/>
        </w:rPr>
        <w:t xml:space="preserve">детета </w:t>
      </w:r>
      <w:r w:rsidR="00D464BC">
        <w:rPr>
          <w:rFonts w:ascii="Calibri" w:hAnsi="Calibri" w:cs="Calibri"/>
          <w:b/>
          <w:bCs/>
          <w:caps/>
        </w:rPr>
        <w:t>У</w:t>
      </w:r>
      <w:r w:rsidRPr="003C7C3E">
        <w:rPr>
          <w:rFonts w:ascii="Calibri" w:hAnsi="Calibri" w:cs="Calibri"/>
          <w:b/>
          <w:bCs/>
          <w:caps/>
        </w:rPr>
        <w:t xml:space="preserve"> груп</w:t>
      </w:r>
      <w:r w:rsidR="00D464BC">
        <w:rPr>
          <w:rFonts w:ascii="Calibri" w:hAnsi="Calibri" w:cs="Calibri"/>
          <w:b/>
          <w:bCs/>
          <w:caps/>
        </w:rPr>
        <w:t>У</w:t>
      </w:r>
      <w:bookmarkEnd w:id="8"/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9" w:name="_Toc99894970"/>
      <w:r>
        <w:rPr>
          <w:rFonts w:asciiTheme="minorHAnsi" w:hAnsiTheme="minorHAnsi"/>
          <w:b/>
          <w:bCs/>
          <w:sz w:val="32"/>
          <w:szCs w:val="32"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</w:rPr>
        <w:t>Кратак опис</w:t>
      </w:r>
      <w:bookmarkEnd w:id="9"/>
    </w:p>
    <w:p w:rsidR="00C776B2" w:rsidRPr="00C776B2" w:rsidRDefault="00D7279E" w:rsidP="00C776B2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упису детета у вртић, директор га укључује у једну од група, у складу са његовим узрастом</w:t>
      </w:r>
      <w:r w:rsidR="00C776B2">
        <w:rPr>
          <w:sz w:val="24"/>
          <w:szCs w:val="24"/>
        </w:rPr>
        <w:t>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0" w:name="_Toc99894971"/>
      <w:r>
        <w:rPr>
          <w:rFonts w:asciiTheme="minorHAnsi" w:hAnsiTheme="minorHAnsi"/>
          <w:b/>
          <w:bCs/>
          <w:sz w:val="32"/>
          <w:szCs w:val="32"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</w:rPr>
        <w:t>Учесник</w:t>
      </w:r>
      <w:bookmarkEnd w:id="10"/>
    </w:p>
    <w:p w:rsidR="00C776B2" w:rsidRPr="00DC2931" w:rsidRDefault="00D7279E" w:rsidP="00DC2931">
      <w:pPr>
        <w:jc w:val="both"/>
        <w:rPr>
          <w:sz w:val="24"/>
          <w:szCs w:val="24"/>
        </w:rPr>
      </w:pPr>
      <w:r w:rsidRPr="002150DA"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</w:t>
      </w:r>
      <w:r w:rsidR="00C776B2" w:rsidRPr="00DC2931">
        <w:rPr>
          <w:sz w:val="24"/>
          <w:szCs w:val="24"/>
        </w:rPr>
        <w:t>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1" w:name="_Toc99894972"/>
      <w:r>
        <w:rPr>
          <w:rFonts w:asciiTheme="minorHAnsi" w:hAnsiTheme="minorHAnsi"/>
          <w:b/>
          <w:bCs/>
          <w:sz w:val="32"/>
          <w:szCs w:val="32"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</w:rPr>
        <w:t>Ток догађаја</w:t>
      </w:r>
      <w:bookmarkEnd w:id="11"/>
    </w:p>
    <w:p w:rsidR="00C776B2" w:rsidRPr="002150DA" w:rsidRDefault="00DC2931" w:rsidP="00DC2931">
      <w:pPr>
        <w:pStyle w:val="Heading2"/>
        <w:rPr>
          <w:rFonts w:asciiTheme="minorHAnsi" w:hAnsiTheme="minorHAnsi" w:cstheme="minorHAnsi"/>
          <w:b/>
          <w:bCs/>
        </w:rPr>
      </w:pPr>
      <w:bookmarkStart w:id="12" w:name="_Toc99894973"/>
      <w:r w:rsidRPr="00DC2931">
        <w:rPr>
          <w:rFonts w:ascii="Calibri" w:hAnsi="Calibri" w:cs="Calibri"/>
          <w:b/>
          <w:bCs/>
        </w:rPr>
        <w:t xml:space="preserve">2.3.1 </w:t>
      </w:r>
      <w:r w:rsidR="00C776B2" w:rsidRPr="002150DA">
        <w:rPr>
          <w:rFonts w:ascii="Calibri" w:hAnsi="Calibri" w:cs="Calibri"/>
          <w:b/>
          <w:bCs/>
        </w:rPr>
        <w:t>Основни</w:t>
      </w:r>
      <w:r w:rsidR="002150DA">
        <w:rPr>
          <w:rFonts w:ascii="Calibri" w:hAnsi="Calibri" w:cs="Calibri"/>
          <w:b/>
          <w:bCs/>
        </w:rPr>
        <w:t xml:space="preserve"> </w:t>
      </w:r>
      <w:r w:rsidR="00C776B2" w:rsidRPr="002150DA">
        <w:rPr>
          <w:rFonts w:ascii="Calibri" w:hAnsi="Calibri" w:cs="Calibri"/>
          <w:b/>
          <w:bCs/>
        </w:rPr>
        <w:t>успешан</w:t>
      </w:r>
      <w:r w:rsidR="002150DA">
        <w:rPr>
          <w:rFonts w:ascii="Calibri" w:hAnsi="Calibri" w:cs="Calibri"/>
          <w:b/>
          <w:bCs/>
        </w:rPr>
        <w:t xml:space="preserve"> </w:t>
      </w:r>
      <w:r w:rsidR="00C776B2" w:rsidRPr="002150DA">
        <w:rPr>
          <w:rFonts w:ascii="Calibri" w:hAnsi="Calibri" w:cs="Calibri"/>
          <w:b/>
          <w:bCs/>
        </w:rPr>
        <w:t>ток</w:t>
      </w:r>
      <w:r w:rsidR="00C776B2" w:rsidRPr="002150DA">
        <w:rPr>
          <w:b/>
          <w:bCs/>
        </w:rPr>
        <w:t xml:space="preserve"> - </w:t>
      </w:r>
      <w:r w:rsidR="00D7279E" w:rsidRPr="002150DA">
        <w:rPr>
          <w:rFonts w:asciiTheme="minorHAnsi" w:hAnsiTheme="minorHAnsi" w:cstheme="minorHAnsi"/>
          <w:b/>
        </w:rPr>
        <w:t>Успешно додавање детета у групу</w:t>
      </w:r>
      <w:bookmarkEnd w:id="12"/>
    </w:p>
    <w:p w:rsidR="00D7279E" w:rsidRPr="002150DA" w:rsidRDefault="00D7279E" w:rsidP="00D7279E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2150DA">
        <w:rPr>
          <w:sz w:val="24"/>
          <w:szCs w:val="24"/>
        </w:rPr>
        <w:t>К</w:t>
      </w:r>
      <w:r>
        <w:rPr>
          <w:sz w:val="24"/>
          <w:szCs w:val="24"/>
        </w:rPr>
        <w:t>орисник</w:t>
      </w:r>
      <w:r w:rsidR="002150DA">
        <w:rPr>
          <w:sz w:val="24"/>
          <w:szCs w:val="24"/>
        </w:rPr>
        <w:t xml:space="preserve"> </w:t>
      </w:r>
      <w:r>
        <w:rPr>
          <w:sz w:val="24"/>
          <w:szCs w:val="24"/>
        </w:rPr>
        <w:t>бира опцију за измену групе.</w:t>
      </w:r>
    </w:p>
    <w:p w:rsidR="00D7279E" w:rsidRPr="002150DA" w:rsidRDefault="00D7279E" w:rsidP="00D7279E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групу у коју жели да дода дете.</w:t>
      </w:r>
    </w:p>
    <w:p w:rsidR="00D7279E" w:rsidRPr="002150DA" w:rsidRDefault="00D7279E" w:rsidP="00D7279E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2150DA">
        <w:rPr>
          <w:sz w:val="24"/>
          <w:szCs w:val="24"/>
        </w:rPr>
        <w:t xml:space="preserve">Корисник </w:t>
      </w:r>
      <w:r>
        <w:rPr>
          <w:sz w:val="24"/>
          <w:szCs w:val="24"/>
        </w:rPr>
        <w:t>бира опцију додавања детета у групу.</w:t>
      </w:r>
    </w:p>
    <w:p w:rsidR="00D7279E" w:rsidRDefault="00D7279E" w:rsidP="00D7279E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дете.</w:t>
      </w:r>
    </w:p>
    <w:p w:rsidR="00D7279E" w:rsidRDefault="00D7279E" w:rsidP="00D7279E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проверава да ли је детету већ додељена група.</w:t>
      </w:r>
    </w:p>
    <w:p w:rsidR="00D7279E" w:rsidRPr="00D7279E" w:rsidRDefault="00D7279E" w:rsidP="00D7279E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приказује поруку о успеху додавања.</w:t>
      </w:r>
    </w:p>
    <w:p w:rsidR="00D7279E" w:rsidRDefault="00D7279E" w:rsidP="00D7279E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враћа корисника на његов профил</w:t>
      </w:r>
    </w:p>
    <w:p w:rsidR="00C776B2" w:rsidRPr="00DC2931" w:rsidRDefault="00DC2931" w:rsidP="00D7279E">
      <w:pPr>
        <w:pStyle w:val="Heading2"/>
        <w:rPr>
          <w:rFonts w:ascii="Calibri" w:hAnsi="Calibri" w:cs="Calibri"/>
          <w:b/>
          <w:bCs/>
        </w:rPr>
      </w:pPr>
      <w:bookmarkStart w:id="13" w:name="_Toc99894974"/>
      <w:r w:rsidRPr="00DC2931">
        <w:rPr>
          <w:rFonts w:ascii="Calibri" w:hAnsi="Calibri" w:cs="Calibri"/>
          <w:b/>
          <w:bCs/>
        </w:rPr>
        <w:t xml:space="preserve">2.3.2 </w:t>
      </w:r>
      <w:r w:rsidR="00C776B2" w:rsidRPr="00DC2931">
        <w:rPr>
          <w:rFonts w:ascii="Calibri" w:hAnsi="Calibri" w:cs="Calibri"/>
          <w:b/>
          <w:bCs/>
        </w:rPr>
        <w:t>Алтернативни ток(ови)</w:t>
      </w:r>
      <w:bookmarkEnd w:id="13"/>
    </w:p>
    <w:p w:rsidR="00C776B2" w:rsidRPr="00DC2931" w:rsidRDefault="00DC2931" w:rsidP="00DC2931">
      <w:pPr>
        <w:pStyle w:val="Heading2"/>
        <w:rPr>
          <w:rFonts w:ascii="Calibri" w:hAnsi="Calibri" w:cs="Calibri"/>
        </w:rPr>
      </w:pPr>
      <w:bookmarkStart w:id="14" w:name="_Toc99894975"/>
      <w:r w:rsidRPr="00DC2931">
        <w:rPr>
          <w:rFonts w:ascii="Calibri" w:hAnsi="Calibri" w:cs="Calibri"/>
        </w:rPr>
        <w:t xml:space="preserve">2.3.2.1 </w:t>
      </w:r>
      <w:r w:rsidR="00D7279E" w:rsidRPr="00D7279E">
        <w:rPr>
          <w:rFonts w:ascii="Calibri" w:hAnsi="Calibri" w:cs="Calibri"/>
        </w:rPr>
        <w:t>Детету је већ додељена група</w:t>
      </w:r>
      <w:bookmarkEnd w:id="14"/>
    </w:p>
    <w:p w:rsidR="00D7279E" w:rsidRDefault="002150DA" w:rsidP="00D7279E">
      <w:pPr>
        <w:pStyle w:val="Heading2"/>
        <w:ind w:left="851"/>
        <w:rPr>
          <w:rFonts w:ascii="Calibri" w:hAnsi="Calibri" w:cs="Calibri"/>
        </w:rPr>
      </w:pPr>
      <w:bookmarkStart w:id="15" w:name="_Toc99894976"/>
      <w:r>
        <w:rPr>
          <w:rFonts w:asciiTheme="minorHAnsi" w:eastAsiaTheme="minorEastAsia" w:hAnsiTheme="minorHAnsi" w:cstheme="minorBidi"/>
          <w:color w:val="auto"/>
          <w:sz w:val="24"/>
        </w:rPr>
        <w:t>2.3.1.6.0</w:t>
      </w:r>
      <w:r w:rsidR="00D7279E" w:rsidRPr="00D7279E">
        <w:rPr>
          <w:rFonts w:asciiTheme="minorHAnsi" w:eastAsiaTheme="minorEastAsia" w:hAnsiTheme="minorHAnsi" w:cstheme="minorBidi"/>
          <w:color w:val="auto"/>
          <w:sz w:val="24"/>
        </w:rPr>
        <w:t xml:space="preserve">. Систем приказује поруку о немогућности уписа. Повратак на корак </w:t>
      </w:r>
      <w:r>
        <w:rPr>
          <w:rFonts w:asciiTheme="minorHAnsi" w:eastAsiaTheme="minorEastAsia" w:hAnsiTheme="minorHAnsi" w:cstheme="minorBidi"/>
          <w:color w:val="auto"/>
          <w:sz w:val="24"/>
        </w:rPr>
        <w:t>4</w:t>
      </w:r>
      <w:r w:rsidR="00D7279E" w:rsidRPr="00D7279E">
        <w:rPr>
          <w:rFonts w:asciiTheme="minorHAnsi" w:eastAsiaTheme="minorEastAsia" w:hAnsiTheme="minorHAnsi" w:cstheme="minorBidi"/>
          <w:color w:val="auto"/>
          <w:sz w:val="24"/>
        </w:rPr>
        <w:t xml:space="preserve"> главног тока</w:t>
      </w:r>
      <w:bookmarkEnd w:id="15"/>
    </w:p>
    <w:p w:rsidR="00D464BC" w:rsidRPr="00D464BC" w:rsidRDefault="00D464BC" w:rsidP="00D464BC">
      <w:pPr>
        <w:pStyle w:val="Heading2"/>
        <w:rPr>
          <w:rFonts w:ascii="Calibri" w:hAnsi="Calibri" w:cs="Calibri"/>
        </w:rPr>
      </w:pPr>
      <w:bookmarkStart w:id="16" w:name="_Toc99894977"/>
      <w:r>
        <w:rPr>
          <w:rFonts w:ascii="Calibri" w:hAnsi="Calibri" w:cs="Calibri"/>
        </w:rPr>
        <w:t xml:space="preserve">2.3.2.2 </w:t>
      </w:r>
      <w:r w:rsidR="00921FF5">
        <w:rPr>
          <w:rFonts w:ascii="Calibri" w:hAnsi="Calibri" w:cs="Calibri"/>
        </w:rPr>
        <w:t>Група</w:t>
      </w:r>
      <w:r w:rsidRPr="00D464BC">
        <w:rPr>
          <w:rFonts w:ascii="Calibri" w:hAnsi="Calibri" w:cs="Calibri"/>
        </w:rPr>
        <w:t xml:space="preserve"> </w:t>
      </w:r>
      <w:bookmarkEnd w:id="16"/>
      <w:r w:rsidR="002150DA">
        <w:rPr>
          <w:rFonts w:ascii="Calibri" w:hAnsi="Calibri" w:cs="Calibri"/>
        </w:rPr>
        <w:t>је попуњена</w:t>
      </w:r>
    </w:p>
    <w:p w:rsidR="00D464BC" w:rsidRPr="00D7279E" w:rsidRDefault="00D7279E" w:rsidP="00D7279E">
      <w:pPr>
        <w:ind w:left="993"/>
        <w:rPr>
          <w:sz w:val="24"/>
          <w:szCs w:val="24"/>
        </w:rPr>
      </w:pPr>
      <w:r w:rsidRPr="002150DA">
        <w:rPr>
          <w:sz w:val="24"/>
          <w:szCs w:val="24"/>
        </w:rPr>
        <w:t>2.3.1.</w:t>
      </w:r>
      <w:r>
        <w:rPr>
          <w:sz w:val="24"/>
          <w:szCs w:val="24"/>
        </w:rPr>
        <w:t>3.</w:t>
      </w:r>
      <w:r w:rsidRPr="002150DA">
        <w:rPr>
          <w:sz w:val="24"/>
          <w:szCs w:val="24"/>
        </w:rPr>
        <w:t>0. Корисник</w:t>
      </w:r>
      <w:r>
        <w:rPr>
          <w:sz w:val="24"/>
          <w:szCs w:val="24"/>
        </w:rPr>
        <w:t xml:space="preserve"> одустаје од уписа детета.</w:t>
      </w:r>
      <w:r w:rsidRPr="002150DA">
        <w:rPr>
          <w:sz w:val="24"/>
          <w:szCs w:val="24"/>
        </w:rPr>
        <w:t xml:space="preserve"> </w:t>
      </w:r>
      <w:r>
        <w:rPr>
          <w:sz w:val="24"/>
          <w:szCs w:val="24"/>
        </w:rPr>
        <w:t>Наставља се са кораком 7. основног успешног тока</w:t>
      </w:r>
    </w:p>
    <w:p w:rsidR="00451296" w:rsidRDefault="00451296" w:rsidP="00D464BC">
      <w:pPr>
        <w:rPr>
          <w:sz w:val="24"/>
          <w:szCs w:val="24"/>
        </w:rPr>
      </w:pPr>
    </w:p>
    <w:p w:rsidR="00451296" w:rsidRPr="006D612F" w:rsidRDefault="00451296" w:rsidP="00C776B2">
      <w:pPr>
        <w:ind w:left="288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7" w:name="_Toc99894978"/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2.4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Посебни захтеви</w:t>
      </w:r>
      <w:bookmarkEnd w:id="17"/>
    </w:p>
    <w:p w:rsidR="00C776B2" w:rsidRPr="00451296" w:rsidRDefault="00C776B2" w:rsidP="00451296">
      <w:pPr>
        <w:jc w:val="both"/>
        <w:rPr>
          <w:sz w:val="24"/>
          <w:szCs w:val="24"/>
        </w:rPr>
      </w:pPr>
      <w:r w:rsidRPr="00451296">
        <w:rPr>
          <w:sz w:val="24"/>
          <w:szCs w:val="24"/>
        </w:rPr>
        <w:t>Нема нефункционалних захтева.</w:t>
      </w:r>
    </w:p>
    <w:p w:rsidR="00C776B2" w:rsidRPr="002150DA" w:rsidRDefault="00C776B2" w:rsidP="00C776B2">
      <w:pPr>
        <w:ind w:left="144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8" w:name="_Toc99894979"/>
      <w:r>
        <w:rPr>
          <w:rFonts w:asciiTheme="minorHAnsi" w:hAnsiTheme="minorHAnsi"/>
          <w:b/>
          <w:bCs/>
          <w:sz w:val="32"/>
          <w:szCs w:val="32"/>
        </w:rPr>
        <w:t xml:space="preserve">2.5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Предуслови</w:t>
      </w:r>
      <w:bookmarkEnd w:id="18"/>
    </w:p>
    <w:p w:rsidR="00C776B2" w:rsidRPr="00451296" w:rsidRDefault="0044417C" w:rsidP="00451296">
      <w:pPr>
        <w:jc w:val="both"/>
        <w:rPr>
          <w:sz w:val="24"/>
          <w:szCs w:val="24"/>
        </w:rPr>
      </w:pPr>
      <w:r w:rsidRPr="002150DA">
        <w:rPr>
          <w:sz w:val="24"/>
          <w:szCs w:val="24"/>
        </w:rPr>
        <w:t>Корисник мора бити пријављен на систем</w:t>
      </w:r>
      <w:r>
        <w:rPr>
          <w:sz w:val="24"/>
          <w:szCs w:val="24"/>
        </w:rPr>
        <w:t xml:space="preserve"> у својству директора</w:t>
      </w:r>
      <w:r w:rsidRPr="002150DA">
        <w:rPr>
          <w:sz w:val="24"/>
          <w:szCs w:val="24"/>
        </w:rPr>
        <w:t xml:space="preserve"> и имати активно чланство у систему.</w:t>
      </w:r>
    </w:p>
    <w:p w:rsidR="00C776B2" w:rsidRPr="002150DA" w:rsidRDefault="00C776B2" w:rsidP="00C776B2">
      <w:pPr>
        <w:ind w:left="144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9" w:name="_Toc99894980"/>
      <w:r>
        <w:rPr>
          <w:rFonts w:asciiTheme="minorHAnsi" w:hAnsiTheme="minorHAnsi"/>
          <w:b/>
          <w:bCs/>
          <w:sz w:val="32"/>
          <w:szCs w:val="32"/>
        </w:rPr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Последице</w:t>
      </w:r>
      <w:bookmarkEnd w:id="19"/>
    </w:p>
    <w:p w:rsidR="00237910" w:rsidRPr="002150DA" w:rsidRDefault="00E77EC4" w:rsidP="00E77EC4">
      <w:pPr>
        <w:rPr>
          <w:sz w:val="24"/>
          <w:szCs w:val="24"/>
        </w:rPr>
      </w:pPr>
      <w:r>
        <w:rPr>
          <w:sz w:val="24"/>
          <w:szCs w:val="24"/>
        </w:rPr>
        <w:t>За</w:t>
      </w:r>
      <w:r w:rsidR="009B445D">
        <w:rPr>
          <w:sz w:val="24"/>
          <w:szCs w:val="24"/>
        </w:rPr>
        <w:t xml:space="preserve"> случај</w:t>
      </w:r>
      <w:r>
        <w:rPr>
          <w:sz w:val="24"/>
          <w:szCs w:val="24"/>
        </w:rPr>
        <w:t xml:space="preserve"> успјешног тока, у</w:t>
      </w:r>
      <w:r w:rsidR="00F705A6">
        <w:rPr>
          <w:sz w:val="24"/>
          <w:szCs w:val="24"/>
        </w:rPr>
        <w:t xml:space="preserve"> бази података се групи придружује ст</w:t>
      </w:r>
      <w:r>
        <w:rPr>
          <w:sz w:val="24"/>
          <w:szCs w:val="24"/>
        </w:rPr>
        <w:t xml:space="preserve">раница детета, па родитељи </w:t>
      </w:r>
      <w:r w:rsidR="002A0BC8">
        <w:rPr>
          <w:sz w:val="24"/>
          <w:szCs w:val="24"/>
        </w:rPr>
        <w:t xml:space="preserve">тог </w:t>
      </w:r>
      <w:r w:rsidR="00F705A6">
        <w:rPr>
          <w:sz w:val="24"/>
          <w:szCs w:val="24"/>
        </w:rPr>
        <w:t>детета добијају приступ стрници те групе</w:t>
      </w:r>
      <w:r w:rsidR="00F705A6" w:rsidRPr="002150DA">
        <w:rPr>
          <w:sz w:val="24"/>
          <w:szCs w:val="24"/>
        </w:rPr>
        <w:t>.</w:t>
      </w:r>
    </w:p>
    <w:sectPr w:rsidR="00237910" w:rsidRPr="002150DA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646" w:rsidRDefault="002C5646" w:rsidP="007057F4">
      <w:r>
        <w:separator/>
      </w:r>
    </w:p>
  </w:endnote>
  <w:endnote w:type="continuationSeparator" w:id="1">
    <w:p w:rsidR="002C5646" w:rsidRDefault="002C5646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734E18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734E18">
      <w:fldChar w:fldCharType="begin"/>
    </w:r>
    <w:r w:rsidR="0049185C">
      <w:instrText xml:space="preserve"> PAGE   \* MERGEFORMAT </w:instrText>
    </w:r>
    <w:r w:rsidRPr="00734E18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="00D65FDC">
      <w:rPr>
        <w:rFonts w:cstheme="minorHAnsi"/>
        <w:color w:val="1C4A83" w:themeColor="accent6" w:themeShade="BF"/>
        <w:sz w:val="32"/>
        <w:szCs w:val="32"/>
        <w:vertAlign w:val="superscript"/>
        <w:lang w:val="sr-Cyrl-BA"/>
      </w:rPr>
      <w:t>14.04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>.2022</w:t>
    </w:r>
    <w:r w:rsidRPr="00FD01CD">
      <w:rPr>
        <w:rFonts w:cstheme="minorHAnsi"/>
        <w:sz w:val="32"/>
        <w:szCs w:val="32"/>
        <w:vertAlign w:val="superscript"/>
      </w:rPr>
      <w:tab/>
    </w:r>
    <w:r w:rsidRPr="00FD01CD">
      <w:rPr>
        <w:rFonts w:cstheme="minorHAnsi"/>
        <w:sz w:val="32"/>
        <w:szCs w:val="32"/>
        <w:vertAlign w:val="super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646" w:rsidRDefault="002C5646" w:rsidP="007057F4">
      <w:r>
        <w:separator/>
      </w:r>
    </w:p>
  </w:footnote>
  <w:footnote w:type="continuationSeparator" w:id="1">
    <w:p w:rsidR="002C5646" w:rsidRDefault="002C5646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34E18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734E18" w:rsidP="004F2231">
                      <w:pPr>
                        <w:rPr>
                          <w:sz w:val="32"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D65FDC">
                        <w:rPr>
                          <w:noProof/>
                          <w:sz w:val="32"/>
                        </w:rPr>
                        <w:t>2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734E18">
            <w:rPr>
              <w:noProof/>
              <w:lang w:eastAsia="en-US"/>
            </w:rPr>
          </w:r>
          <w:r w:rsidR="00734E18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5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6"/>
  </w:num>
  <w:num w:numId="4">
    <w:abstractNumId w:val="27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11"/>
  </w:num>
  <w:num w:numId="19">
    <w:abstractNumId w:val="17"/>
  </w:num>
  <w:num w:numId="20">
    <w:abstractNumId w:val="22"/>
  </w:num>
  <w:num w:numId="21">
    <w:abstractNumId w:val="21"/>
  </w:num>
  <w:num w:numId="22">
    <w:abstractNumId w:val="10"/>
  </w:num>
  <w:num w:numId="23">
    <w:abstractNumId w:val="14"/>
  </w:num>
  <w:num w:numId="24">
    <w:abstractNumId w:val="12"/>
  </w:num>
  <w:num w:numId="25">
    <w:abstractNumId w:val="23"/>
  </w:num>
  <w:num w:numId="26">
    <w:abstractNumId w:val="13"/>
  </w:num>
  <w:num w:numId="27">
    <w:abstractNumId w:val="18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1024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41B7"/>
    <w:rsid w:val="00015267"/>
    <w:rsid w:val="00015EBC"/>
    <w:rsid w:val="000174F2"/>
    <w:rsid w:val="00052DC3"/>
    <w:rsid w:val="000664FA"/>
    <w:rsid w:val="00067C92"/>
    <w:rsid w:val="000A3360"/>
    <w:rsid w:val="000B5F7D"/>
    <w:rsid w:val="000B6042"/>
    <w:rsid w:val="000B79F6"/>
    <w:rsid w:val="000D3EB6"/>
    <w:rsid w:val="000D4D88"/>
    <w:rsid w:val="000D675B"/>
    <w:rsid w:val="0010185B"/>
    <w:rsid w:val="001228D2"/>
    <w:rsid w:val="00123BB8"/>
    <w:rsid w:val="00136006"/>
    <w:rsid w:val="00141E97"/>
    <w:rsid w:val="00142369"/>
    <w:rsid w:val="001449EC"/>
    <w:rsid w:val="00145558"/>
    <w:rsid w:val="00146CD2"/>
    <w:rsid w:val="0016458B"/>
    <w:rsid w:val="001670A7"/>
    <w:rsid w:val="00182256"/>
    <w:rsid w:val="00187F21"/>
    <w:rsid w:val="001A3E38"/>
    <w:rsid w:val="001B361F"/>
    <w:rsid w:val="001C4BB6"/>
    <w:rsid w:val="001C7E84"/>
    <w:rsid w:val="001E0649"/>
    <w:rsid w:val="001E5A40"/>
    <w:rsid w:val="001F0AF0"/>
    <w:rsid w:val="00214093"/>
    <w:rsid w:val="002150DA"/>
    <w:rsid w:val="002178B9"/>
    <w:rsid w:val="00233119"/>
    <w:rsid w:val="00237910"/>
    <w:rsid w:val="00291712"/>
    <w:rsid w:val="002A0BC8"/>
    <w:rsid w:val="002C5646"/>
    <w:rsid w:val="002C7A35"/>
    <w:rsid w:val="002E0194"/>
    <w:rsid w:val="00303EF8"/>
    <w:rsid w:val="00304AFE"/>
    <w:rsid w:val="00320D12"/>
    <w:rsid w:val="003227DB"/>
    <w:rsid w:val="0033442D"/>
    <w:rsid w:val="00337DF7"/>
    <w:rsid w:val="003620E2"/>
    <w:rsid w:val="003818C4"/>
    <w:rsid w:val="003B3EC6"/>
    <w:rsid w:val="003C7C3E"/>
    <w:rsid w:val="003F5051"/>
    <w:rsid w:val="00405B66"/>
    <w:rsid w:val="00420DF5"/>
    <w:rsid w:val="00430FC3"/>
    <w:rsid w:val="00432CCC"/>
    <w:rsid w:val="004371B6"/>
    <w:rsid w:val="0044417C"/>
    <w:rsid w:val="00444C7B"/>
    <w:rsid w:val="00451296"/>
    <w:rsid w:val="00462784"/>
    <w:rsid w:val="0048718B"/>
    <w:rsid w:val="0049185C"/>
    <w:rsid w:val="004A1E3F"/>
    <w:rsid w:val="004A2F40"/>
    <w:rsid w:val="004B239F"/>
    <w:rsid w:val="004F2231"/>
    <w:rsid w:val="005112D1"/>
    <w:rsid w:val="00526A22"/>
    <w:rsid w:val="0055035B"/>
    <w:rsid w:val="005834B0"/>
    <w:rsid w:val="005C3643"/>
    <w:rsid w:val="005D5491"/>
    <w:rsid w:val="005E3310"/>
    <w:rsid w:val="00613860"/>
    <w:rsid w:val="0061468F"/>
    <w:rsid w:val="00632A62"/>
    <w:rsid w:val="0068221C"/>
    <w:rsid w:val="0068500D"/>
    <w:rsid w:val="006923C0"/>
    <w:rsid w:val="006A26E5"/>
    <w:rsid w:val="006A4ED2"/>
    <w:rsid w:val="006D57A9"/>
    <w:rsid w:val="006D6E38"/>
    <w:rsid w:val="00704071"/>
    <w:rsid w:val="007057F4"/>
    <w:rsid w:val="00734E18"/>
    <w:rsid w:val="007417B3"/>
    <w:rsid w:val="00741A9B"/>
    <w:rsid w:val="00742102"/>
    <w:rsid w:val="00742325"/>
    <w:rsid w:val="00750AC4"/>
    <w:rsid w:val="00772E4B"/>
    <w:rsid w:val="00773B66"/>
    <w:rsid w:val="007A395A"/>
    <w:rsid w:val="007C7473"/>
    <w:rsid w:val="007D26F1"/>
    <w:rsid w:val="007E5499"/>
    <w:rsid w:val="00805886"/>
    <w:rsid w:val="00805A88"/>
    <w:rsid w:val="0081702F"/>
    <w:rsid w:val="008253A5"/>
    <w:rsid w:val="008417CE"/>
    <w:rsid w:val="0084277E"/>
    <w:rsid w:val="008679F1"/>
    <w:rsid w:val="00873B9B"/>
    <w:rsid w:val="008A2FFA"/>
    <w:rsid w:val="008A3C95"/>
    <w:rsid w:val="008C386D"/>
    <w:rsid w:val="008C3B50"/>
    <w:rsid w:val="008C5106"/>
    <w:rsid w:val="008C66B2"/>
    <w:rsid w:val="008D5829"/>
    <w:rsid w:val="00915ACB"/>
    <w:rsid w:val="00920FCC"/>
    <w:rsid w:val="00921FF5"/>
    <w:rsid w:val="00925F92"/>
    <w:rsid w:val="00946F55"/>
    <w:rsid w:val="00965BD5"/>
    <w:rsid w:val="00971B04"/>
    <w:rsid w:val="009875C8"/>
    <w:rsid w:val="00991D08"/>
    <w:rsid w:val="009A70FD"/>
    <w:rsid w:val="009B0BDE"/>
    <w:rsid w:val="009B445D"/>
    <w:rsid w:val="009F2E6C"/>
    <w:rsid w:val="00A00D77"/>
    <w:rsid w:val="00A13D40"/>
    <w:rsid w:val="00A20363"/>
    <w:rsid w:val="00A22C92"/>
    <w:rsid w:val="00A31130"/>
    <w:rsid w:val="00A4777C"/>
    <w:rsid w:val="00A63DE6"/>
    <w:rsid w:val="00A80789"/>
    <w:rsid w:val="00A87A98"/>
    <w:rsid w:val="00AA5F77"/>
    <w:rsid w:val="00AA7C95"/>
    <w:rsid w:val="00AC160D"/>
    <w:rsid w:val="00AC40E8"/>
    <w:rsid w:val="00AC5ECA"/>
    <w:rsid w:val="00AF734D"/>
    <w:rsid w:val="00B00CF7"/>
    <w:rsid w:val="00B0688D"/>
    <w:rsid w:val="00B06FA4"/>
    <w:rsid w:val="00B40525"/>
    <w:rsid w:val="00B41D82"/>
    <w:rsid w:val="00B43DBC"/>
    <w:rsid w:val="00B72515"/>
    <w:rsid w:val="00B90346"/>
    <w:rsid w:val="00BB6CAC"/>
    <w:rsid w:val="00BE7253"/>
    <w:rsid w:val="00C46277"/>
    <w:rsid w:val="00C776B2"/>
    <w:rsid w:val="00CA16E0"/>
    <w:rsid w:val="00CC2EE6"/>
    <w:rsid w:val="00CE0BC9"/>
    <w:rsid w:val="00D0593E"/>
    <w:rsid w:val="00D13FC8"/>
    <w:rsid w:val="00D2045C"/>
    <w:rsid w:val="00D464BC"/>
    <w:rsid w:val="00D52B4E"/>
    <w:rsid w:val="00D540AF"/>
    <w:rsid w:val="00D6093C"/>
    <w:rsid w:val="00D638C1"/>
    <w:rsid w:val="00D65FDC"/>
    <w:rsid w:val="00D7279E"/>
    <w:rsid w:val="00D73D44"/>
    <w:rsid w:val="00D967AC"/>
    <w:rsid w:val="00DB6E7D"/>
    <w:rsid w:val="00DC2695"/>
    <w:rsid w:val="00DC2931"/>
    <w:rsid w:val="00DC4CD0"/>
    <w:rsid w:val="00E10723"/>
    <w:rsid w:val="00E21B3D"/>
    <w:rsid w:val="00E50A4D"/>
    <w:rsid w:val="00E628EC"/>
    <w:rsid w:val="00E758BC"/>
    <w:rsid w:val="00E77EC4"/>
    <w:rsid w:val="00E911BD"/>
    <w:rsid w:val="00E95AFE"/>
    <w:rsid w:val="00EA0287"/>
    <w:rsid w:val="00EB22CB"/>
    <w:rsid w:val="00ED3756"/>
    <w:rsid w:val="00F165B9"/>
    <w:rsid w:val="00F23B5C"/>
    <w:rsid w:val="00F349D3"/>
    <w:rsid w:val="00F43A02"/>
    <w:rsid w:val="00F45884"/>
    <w:rsid w:val="00F553FE"/>
    <w:rsid w:val="00F55555"/>
    <w:rsid w:val="00F56D5A"/>
    <w:rsid w:val="00F63939"/>
    <w:rsid w:val="00F705A6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B06FA4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B06FA4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B06FA4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B06FA4"/>
    <w:rPr>
      <w:lang w:eastAsia="en-US"/>
    </w:rPr>
  </w:style>
  <w:style w:type="paragraph" w:styleId="Header">
    <w:name w:val="header"/>
    <w:basedOn w:val="Normal"/>
    <w:link w:val="HeaderChar"/>
    <w:uiPriority w:val="99"/>
    <w:rsid w:val="00B06FA4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B06FA4"/>
    <w:rPr>
      <w:lang w:eastAsia="en-US"/>
    </w:rPr>
  </w:style>
  <w:style w:type="table" w:styleId="TableGrid">
    <w:name w:val="Table Grid"/>
    <w:basedOn w:val="TableNormal"/>
    <w:uiPriority w:val="59"/>
    <w:rsid w:val="00B06FA4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6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F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A4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BA6FB-E277-49E8-98BC-14C93D35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9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13</cp:revision>
  <cp:lastPrinted>2022-03-19T22:56:00Z</cp:lastPrinted>
  <dcterms:created xsi:type="dcterms:W3CDTF">2022-04-03T21:13:00Z</dcterms:created>
  <dcterms:modified xsi:type="dcterms:W3CDTF">2022-04-14T19:39:00Z</dcterms:modified>
</cp:coreProperties>
</file>