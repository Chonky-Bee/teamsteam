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177ADD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width:510.25pt;height:15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D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" filled="f" stroked="f" strokeweight=".5pt">
                  <v:textbox>
                    <w:txbxContent>
                      <w:p w:rsidR="006923C0" w:rsidRDefault="00AC40E8" w:rsidP="006923C0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  <w:t>Пројекат</w:t>
                        </w:r>
                      </w:p>
                      <w:p w:rsidR="00D13FC8" w:rsidRPr="00D13FC8" w:rsidRDefault="001E5A40" w:rsidP="00D13FC8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/>
                          </w:rPr>
                          <w:t>МојВртић</w:t>
                        </w:r>
                      </w:p>
                      <w:p w:rsidR="006923C0" w:rsidRPr="006923C0" w:rsidRDefault="006923C0" w:rsidP="00D13FC8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Спецификација сценарија употребе функционалности</w:t>
                        </w:r>
                      </w:p>
                      <w:p w:rsidR="006923C0" w:rsidRPr="006923C0" w:rsidRDefault="006923C0" w:rsidP="006923C0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“</w:t>
                        </w:r>
                        <w:r w:rsidR="00A13CF6" w:rsidRPr="00A13CF6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Пријава корисника</w:t>
                        </w: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”</w:t>
                        </w:r>
                      </w:p>
                      <w:p w:rsidR="006923C0" w:rsidRPr="006923C0" w:rsidRDefault="006923C0" w:rsidP="006923C0">
                        <w:pPr>
                          <w:rPr>
                            <w:lang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AA5F77">
        <w:trPr>
          <w:trHeight w:val="2060"/>
        </w:trPr>
        <w:tc>
          <w:tcPr>
            <w:tcW w:w="5740" w:type="dxa"/>
          </w:tcPr>
          <w:p w:rsidR="00B0688D" w:rsidRDefault="00177ADD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6" o:spid="_x0000_s1028" type="#_x0000_t202" style="width:516.85pt;height:7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ToGAIAADM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" filled="f" stroked="f" strokeweight=".5pt">
                  <v:textbox>
                    <w:txbxContent>
                      <w:p w:rsidR="00AC40E8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Електротехнички факултет у Београду</w:t>
                        </w:r>
                      </w:p>
                      <w:p w:rsidR="00B0688D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  <w:lang/>
                          </w:rPr>
                          <w:t>13S113PSI Принципи софтверског инжењерства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/>
      </w:tblPr>
      <w:tblGrid>
        <w:gridCol w:w="5449"/>
        <w:gridCol w:w="4901"/>
      </w:tblGrid>
      <w:tr w:rsidR="00B0688D" w:rsidTr="007057F4">
        <w:trPr>
          <w:trHeight w:val="1080"/>
        </w:trPr>
        <w:tc>
          <w:tcPr>
            <w:tcW w:w="5449" w:type="dxa"/>
            <w:vAlign w:val="center"/>
          </w:tcPr>
          <w:p w:rsidR="00B0688D" w:rsidRDefault="00177ADD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3" o:spid="_x0000_s1027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" filled="f" stroked="f" strokeweight=".5pt">
                  <v:textbox>
                    <w:txbxContent>
                      <w:p w:rsidR="00B0688D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Јана Саиловић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>2015/0581</w:t>
                        </w:r>
                      </w:p>
                      <w:p w:rsidR="00123BB8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Матеја Мијајловић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 xml:space="preserve"> 2018/0278</w:t>
                        </w: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0688D" w:rsidRPr="00462784" w:rsidRDefault="00B0688D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901" w:type="dxa"/>
            <w:vAlign w:val="center"/>
          </w:tcPr>
          <w:p w:rsidR="00B0688D" w:rsidRDefault="00177ADD" w:rsidP="007057F4">
            <w:pPr>
              <w:jc w:val="right"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1" o:spid="_x0000_s1026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" filled="f" stroked="f" strokeweight=".5pt">
                  <v:textbox>
                    <w:txbxContent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Милица Крнет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>a  2018/0581</w:t>
                        </w:r>
                      </w:p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sz w:val="24"/>
                            <w:szCs w:val="24"/>
                            <w:lang/>
                          </w:rPr>
                          <w:t>Селма Ћехић</w:t>
                        </w:r>
                        <w:r w:rsidR="00462784">
                          <w:rPr>
                            <w:sz w:val="24"/>
                            <w:szCs w:val="24"/>
                            <w:lang/>
                          </w:rPr>
                          <w:t xml:space="preserve"> 2014/0653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8A3C95" w:rsidRDefault="008A3C95" w:rsidP="007057F4">
      <w:bookmarkStart w:id="0" w:name="_Hlk98598889"/>
      <w:bookmarkEnd w:id="0"/>
    </w:p>
    <w:p w:rsidR="00432CCC" w:rsidRDefault="008A3C95" w:rsidP="00123BB8">
      <w:pPr>
        <w:tabs>
          <w:tab w:val="left" w:pos="7365"/>
        </w:tabs>
      </w:pPr>
      <w:r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/>
      </w:tblPr>
      <w:tblGrid>
        <w:gridCol w:w="2484"/>
        <w:gridCol w:w="2476"/>
        <w:gridCol w:w="2478"/>
        <w:gridCol w:w="2488"/>
      </w:tblGrid>
      <w:tr w:rsidR="00323476" w:rsidTr="000B79F6">
        <w:trPr>
          <w:cnfStyle w:val="100000000000"/>
        </w:trPr>
        <w:tc>
          <w:tcPr>
            <w:cnfStyle w:val="001000000000"/>
            <w:tcW w:w="2484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  <w:lang/>
              </w:rPr>
            </w:pPr>
            <w:r w:rsidRPr="000B79F6">
              <w:rPr>
                <w:bCs w:val="0"/>
                <w:sz w:val="24"/>
                <w:lang/>
              </w:rPr>
              <w:lastRenderedPageBreak/>
              <w:t>Датум</w:t>
            </w:r>
          </w:p>
        </w:tc>
        <w:tc>
          <w:tcPr>
            <w:tcW w:w="2476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  <w:lang/>
              </w:rPr>
            </w:pPr>
            <w:r w:rsidRPr="000B79F6">
              <w:rPr>
                <w:bCs w:val="0"/>
                <w:sz w:val="24"/>
                <w:lang/>
              </w:rPr>
              <w:t>Верзија</w:t>
            </w:r>
          </w:p>
        </w:tc>
        <w:tc>
          <w:tcPr>
            <w:tcW w:w="2478" w:type="dxa"/>
          </w:tcPr>
          <w:p w:rsidR="00323476" w:rsidRPr="000B79F6" w:rsidRDefault="00323476" w:rsidP="00323476">
            <w:pPr>
              <w:jc w:val="center"/>
              <w:cnfStyle w:val="100000000000"/>
              <w:rPr>
                <w:bCs w:val="0"/>
                <w:sz w:val="24"/>
                <w:lang/>
              </w:rPr>
            </w:pPr>
            <w:r>
              <w:rPr>
                <w:bCs w:val="0"/>
                <w:sz w:val="24"/>
                <w:lang/>
              </w:rPr>
              <w:t>Кратак опис</w:t>
            </w:r>
          </w:p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  <w:lang/>
              </w:rPr>
            </w:pPr>
          </w:p>
        </w:tc>
        <w:tc>
          <w:tcPr>
            <w:tcW w:w="2488" w:type="dxa"/>
          </w:tcPr>
          <w:p w:rsidR="00323476" w:rsidRPr="000B79F6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  <w:lang/>
              </w:rPr>
            </w:pPr>
            <w:r w:rsidRPr="000B79F6">
              <w:rPr>
                <w:bCs w:val="0"/>
                <w:sz w:val="24"/>
                <w:lang/>
              </w:rPr>
              <w:t>Аутор</w:t>
            </w:r>
          </w:p>
        </w:tc>
      </w:tr>
      <w:tr w:rsidR="00323476" w:rsidTr="000B79F6">
        <w:trPr>
          <w:cnfStyle w:val="000000100000"/>
        </w:trPr>
        <w:tc>
          <w:tcPr>
            <w:cnfStyle w:val="001000000000"/>
            <w:tcW w:w="2484" w:type="dxa"/>
          </w:tcPr>
          <w:p w:rsidR="00323476" w:rsidRPr="006A26E5" w:rsidRDefault="00323476" w:rsidP="00323476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  <w:lang/>
              </w:rPr>
            </w:pPr>
            <w:r>
              <w:rPr>
                <w:bCs w:val="0"/>
                <w:sz w:val="24"/>
                <w:lang/>
              </w:rPr>
              <w:t>2</w:t>
            </w:r>
            <w:r w:rsidR="006A29BA">
              <w:rPr>
                <w:bCs w:val="0"/>
                <w:sz w:val="24"/>
              </w:rPr>
              <w:t>2</w:t>
            </w:r>
            <w:r w:rsidRPr="006A26E5">
              <w:rPr>
                <w:bCs w:val="0"/>
                <w:sz w:val="24"/>
                <w:lang/>
              </w:rPr>
              <w:t>.03.2022.</w:t>
            </w:r>
          </w:p>
        </w:tc>
        <w:tc>
          <w:tcPr>
            <w:tcW w:w="2476" w:type="dxa"/>
          </w:tcPr>
          <w:p w:rsidR="00323476" w:rsidRPr="009F089C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  <w:r w:rsidRPr="009F089C">
              <w:rPr>
                <w:b w:val="0"/>
                <w:sz w:val="24"/>
                <w:lang/>
              </w:rPr>
              <w:t>1.0</w:t>
            </w:r>
          </w:p>
        </w:tc>
        <w:tc>
          <w:tcPr>
            <w:tcW w:w="2478" w:type="dxa"/>
          </w:tcPr>
          <w:p w:rsidR="00323476" w:rsidRPr="009F089C" w:rsidRDefault="00323476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  <w:r w:rsidRPr="009F089C">
              <w:rPr>
                <w:b w:val="0"/>
                <w:sz w:val="24"/>
                <w:lang/>
              </w:rPr>
              <w:t>Иницијална верзија</w:t>
            </w:r>
          </w:p>
        </w:tc>
        <w:tc>
          <w:tcPr>
            <w:tcW w:w="2488" w:type="dxa"/>
          </w:tcPr>
          <w:p w:rsidR="00323476" w:rsidRPr="009F089C" w:rsidRDefault="006D1299" w:rsidP="00323476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bCs/>
                <w:sz w:val="24"/>
                <w:lang/>
              </w:rPr>
            </w:pPr>
            <w:r w:rsidRPr="009F089C">
              <w:rPr>
                <w:b w:val="0"/>
                <w:bCs/>
                <w:sz w:val="24"/>
                <w:szCs w:val="24"/>
              </w:rPr>
              <w:t>Јана Саиловић</w:t>
            </w: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9F089C" w:rsidRDefault="009F089C" w:rsidP="009F089C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  <w:r>
              <w:rPr>
                <w:sz w:val="24"/>
                <w:lang/>
              </w:rPr>
              <w:t>14.04.2022.</w:t>
            </w:r>
          </w:p>
        </w:tc>
        <w:tc>
          <w:tcPr>
            <w:tcW w:w="2476" w:type="dxa"/>
          </w:tcPr>
          <w:p w:rsidR="000B79F6" w:rsidRPr="009F089C" w:rsidRDefault="009F089C" w:rsidP="009F089C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  <w:r>
              <w:rPr>
                <w:b w:val="0"/>
                <w:sz w:val="24"/>
                <w:lang/>
              </w:rPr>
              <w:t>1.1</w:t>
            </w:r>
          </w:p>
        </w:tc>
        <w:tc>
          <w:tcPr>
            <w:tcW w:w="2478" w:type="dxa"/>
          </w:tcPr>
          <w:p w:rsidR="000B79F6" w:rsidRDefault="006D5D35" w:rsidP="009F089C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  <w:r>
              <w:rPr>
                <w:b w:val="0"/>
                <w:sz w:val="24"/>
                <w:lang/>
              </w:rPr>
              <w:t>2.3.1 Додат корак за потвр</w:t>
            </w:r>
            <w:r w:rsidR="009F089C">
              <w:rPr>
                <w:b w:val="0"/>
                <w:sz w:val="24"/>
                <w:lang/>
              </w:rPr>
              <w:t xml:space="preserve">ду уноса </w:t>
            </w:r>
            <w:r>
              <w:rPr>
                <w:b w:val="0"/>
                <w:sz w:val="24"/>
                <w:lang/>
              </w:rPr>
              <w:t>пода-</w:t>
            </w:r>
          </w:p>
          <w:p w:rsidR="006D5D35" w:rsidRPr="009F089C" w:rsidRDefault="006D5D35" w:rsidP="009F089C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  <w:r>
              <w:rPr>
                <w:b w:val="0"/>
                <w:sz w:val="24"/>
                <w:lang/>
              </w:rPr>
              <w:t>така</w:t>
            </w:r>
          </w:p>
        </w:tc>
        <w:tc>
          <w:tcPr>
            <w:tcW w:w="2488" w:type="dxa"/>
          </w:tcPr>
          <w:p w:rsidR="000B79F6" w:rsidRPr="009F089C" w:rsidRDefault="009F089C" w:rsidP="009F089C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  <w:r>
              <w:rPr>
                <w:b w:val="0"/>
                <w:sz w:val="24"/>
                <w:lang/>
              </w:rPr>
              <w:t>Јана Саиловић</w:t>
            </w: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  <w:lang/>
              </w:rPr>
            </w:pPr>
          </w:p>
        </w:tc>
        <w:tc>
          <w:tcPr>
            <w:tcW w:w="2476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78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  <w:tc>
          <w:tcPr>
            <w:tcW w:w="2488" w:type="dxa"/>
          </w:tcPr>
          <w:p w:rsidR="000B79F6" w:rsidRPr="009F089C" w:rsidRDefault="000B79F6" w:rsidP="009F089C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  <w:lang/>
              </w:rPr>
            </w:pPr>
          </w:p>
        </w:tc>
      </w:tr>
    </w:tbl>
    <w:p w:rsidR="000B79F6" w:rsidRDefault="00D13FC8" w:rsidP="000B79F6">
      <w:pPr>
        <w:jc w:val="center"/>
      </w:pPr>
      <w:r>
        <w:rPr>
          <w:rFonts w:ascii="Calibri" w:hAnsi="Calibri" w:cs="Calibri"/>
          <w:color w:val="1C4A83" w:themeColor="accent6" w:themeShade="BF"/>
          <w:sz w:val="48"/>
          <w:szCs w:val="48"/>
          <w:lang/>
        </w:rPr>
        <w:t>Историја измена</w:t>
      </w:r>
    </w:p>
    <w:p w:rsidR="000B79F6" w:rsidRPr="000B79F6" w:rsidRDefault="000B79F6" w:rsidP="000B79F6">
      <w:pPr>
        <w:jc w:val="center"/>
        <w:rPr>
          <w:rFonts w:cstheme="minorHAnsi"/>
          <w:sz w:val="24"/>
          <w:szCs w:val="24"/>
        </w:rPr>
      </w:pPr>
      <w:r w:rsidRPr="000B79F6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/>
      </w:tblPr>
      <w:tblGrid>
        <w:gridCol w:w="10061"/>
      </w:tblGrid>
      <w:tr w:rsidR="00D52B4E" w:rsidRPr="0001526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  <w:lang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  <w:lang/>
                  </w:rPr>
                  <w:t>САДРЖАЈ</w:t>
                </w:r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left" w:pos="56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r w:rsidRPr="00177ADD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 xml:space="preserve"> TOC \o "1-3" \h \z \u </w:instrText>
                </w:r>
                <w:r w:rsidRPr="00177ADD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99897381" w:history="1">
                  <w:r w:rsidR="00A2557C" w:rsidRPr="00C60349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>1.</w:t>
                  </w:r>
                  <w:r w:rsidR="00A2557C">
                    <w:rPr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A2557C" w:rsidRPr="00C60349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>УВОД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82" w:history="1">
                  <w:r w:rsidR="00A2557C" w:rsidRPr="00C60349">
                    <w:rPr>
                      <w:rStyle w:val="Hyperlink"/>
                      <w:b/>
                      <w:bCs/>
                      <w:noProof/>
                      <w:lang/>
                    </w:rPr>
                    <w:t>1.1 Резиме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83" w:history="1">
                  <w:r w:rsidR="00A2557C" w:rsidRPr="00C60349">
                    <w:rPr>
                      <w:rStyle w:val="Hyperlink"/>
                      <w:b/>
                      <w:bCs/>
                      <w:noProof/>
                      <w:lang/>
                    </w:rPr>
                    <w:t>1.2 Намена документа и циљне групе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84" w:history="1">
                  <w:r w:rsidR="00A2557C" w:rsidRPr="00C60349">
                    <w:rPr>
                      <w:rStyle w:val="Hyperlink"/>
                      <w:b/>
                      <w:bCs/>
                      <w:noProof/>
                      <w:lang/>
                    </w:rPr>
                    <w:t>1.3 Референце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85" w:history="1">
                  <w:r w:rsidR="00A2557C" w:rsidRPr="00C60349">
                    <w:rPr>
                      <w:rStyle w:val="Hyperlink"/>
                      <w:b/>
                      <w:bCs/>
                      <w:noProof/>
                      <w:lang/>
                    </w:rPr>
                    <w:t>1.4 Отворена питања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left" w:pos="56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86" w:history="1">
                  <w:r w:rsidR="00A2557C" w:rsidRPr="00C60349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/>
                    </w:rPr>
                    <w:t>2.</w:t>
                  </w:r>
                  <w:r w:rsidR="00A2557C">
                    <w:rPr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A2557C" w:rsidRPr="00C60349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/>
                    </w:rPr>
                    <w:t>Сценарио пријава корисника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87" w:history="1">
                  <w:r w:rsidR="00A2557C" w:rsidRPr="00C60349">
                    <w:rPr>
                      <w:rStyle w:val="Hyperlink"/>
                      <w:b/>
                      <w:bCs/>
                      <w:noProof/>
                      <w:lang/>
                    </w:rPr>
                    <w:t>2.1 Кратак опис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88" w:history="1">
                  <w:r w:rsidR="00A2557C" w:rsidRPr="00C60349">
                    <w:rPr>
                      <w:rStyle w:val="Hyperlink"/>
                      <w:b/>
                      <w:bCs/>
                      <w:noProof/>
                      <w:lang/>
                    </w:rPr>
                    <w:t>2.2 Учесник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89" w:history="1">
                  <w:r w:rsidR="00A2557C" w:rsidRPr="00C60349">
                    <w:rPr>
                      <w:rStyle w:val="Hyperlink"/>
                      <w:b/>
                      <w:bCs/>
                      <w:noProof/>
                      <w:lang/>
                    </w:rPr>
                    <w:t>2.3 Ток догађаја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2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90" w:history="1">
                  <w:r w:rsidR="00A2557C" w:rsidRPr="00C60349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 xml:space="preserve">2.3.1 </w:t>
                  </w:r>
                  <w:r w:rsidR="00A2557C" w:rsidRPr="00C60349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Основниуспешанток</w:t>
                  </w:r>
                  <w:r w:rsidR="00A2557C" w:rsidRPr="00C60349">
                    <w:rPr>
                      <w:rStyle w:val="Hyperlink"/>
                      <w:b/>
                      <w:bCs/>
                      <w:noProof/>
                    </w:rPr>
                    <w:t xml:space="preserve"> -</w:t>
                  </w:r>
                  <w:r w:rsidR="00A2557C" w:rsidRPr="00C60349">
                    <w:rPr>
                      <w:rStyle w:val="Hyperlink"/>
                      <w:b/>
                      <w:noProof/>
                    </w:rPr>
                    <w:t xml:space="preserve"> Успешна </w:t>
                  </w:r>
                  <w:r w:rsidR="00A2557C" w:rsidRPr="00C60349">
                    <w:rPr>
                      <w:rStyle w:val="Hyperlink"/>
                      <w:b/>
                      <w:noProof/>
                      <w:lang/>
                    </w:rPr>
                    <w:t>пријава на сај</w:t>
                  </w:r>
                  <w:r w:rsidR="00A2557C" w:rsidRPr="00C60349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т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2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91" w:history="1">
                  <w:r w:rsidR="00A2557C" w:rsidRPr="00C60349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 xml:space="preserve">2.3.2 </w:t>
                  </w:r>
                  <w:r w:rsidR="00A2557C" w:rsidRPr="00C60349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  <w:lang/>
                    </w:rPr>
                    <w:t>Алтернативни ток(ови)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92" w:history="1">
                  <w:r w:rsidR="00A2557C" w:rsidRPr="00C60349">
                    <w:rPr>
                      <w:rStyle w:val="Hyperlink"/>
                      <w:b/>
                      <w:bCs/>
                      <w:noProof/>
                      <w:lang/>
                    </w:rPr>
                    <w:t>2.4 Посебни захтеви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93" w:history="1">
                  <w:r w:rsidR="00A2557C" w:rsidRPr="00C60349">
                    <w:rPr>
                      <w:rStyle w:val="Hyperlink"/>
                      <w:b/>
                      <w:bCs/>
                      <w:noProof/>
                      <w:lang/>
                    </w:rPr>
                    <w:t>2.5 Предуслови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2557C" w:rsidRDefault="00177ADD" w:rsidP="00A2557C">
                <w:pPr>
                  <w:pStyle w:val="TOC1"/>
                  <w:tabs>
                    <w:tab w:val="clear" w:pos="5040"/>
                    <w:tab w:val="right" w:pos="6237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7394" w:history="1">
                  <w:r w:rsidR="00A2557C" w:rsidRPr="00C60349">
                    <w:rPr>
                      <w:rStyle w:val="Hyperlink"/>
                      <w:b/>
                      <w:bCs/>
                      <w:noProof/>
                      <w:lang/>
                    </w:rPr>
                    <w:t>2.6 Последице</w:t>
                  </w:r>
                  <w:r w:rsidR="00A2557C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A2557C">
                    <w:rPr>
                      <w:noProof/>
                      <w:webHidden/>
                    </w:rPr>
                    <w:instrText xml:space="preserve"> PAGEREF _Toc99897394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2557C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B4E" w:rsidRPr="00015267" w:rsidRDefault="00177ADD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1E0649" w:rsidRDefault="001E0649"/>
    <w:p w:rsidR="001F0AF0" w:rsidRDefault="001E0649">
      <w:r>
        <w:br w:type="page"/>
      </w:r>
    </w:p>
    <w:p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  <w:lang/>
        </w:rPr>
      </w:pPr>
      <w:bookmarkStart w:id="1" w:name="_Toc98604019"/>
      <w:bookmarkStart w:id="2" w:name="_Toc99897381"/>
      <w:r w:rsidRPr="00704071">
        <w:rPr>
          <w:rFonts w:ascii="Calibri" w:hAnsi="Calibri" w:cs="Calibri"/>
          <w:b/>
          <w:bCs/>
          <w:lang/>
        </w:rPr>
        <w:lastRenderedPageBreak/>
        <w:t>УВОД</w:t>
      </w:r>
      <w:bookmarkEnd w:id="1"/>
      <w:bookmarkEnd w:id="2"/>
    </w:p>
    <w:p w:rsidR="007A395A" w:rsidRPr="00F56D5A" w:rsidRDefault="007A395A" w:rsidP="00052DC3">
      <w:pPr>
        <w:jc w:val="both"/>
        <w:rPr>
          <w:sz w:val="24"/>
          <w:szCs w:val="24"/>
          <w:lang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3" w:name="_Toc99897382"/>
      <w:r>
        <w:rPr>
          <w:rFonts w:asciiTheme="minorHAnsi" w:hAnsiTheme="minorHAnsi"/>
          <w:b/>
          <w:bCs/>
          <w:sz w:val="32"/>
          <w:szCs w:val="32"/>
          <w:lang/>
        </w:rPr>
        <w:t xml:space="preserve">1.1 </w:t>
      </w:r>
      <w:r w:rsidR="00D13FC8" w:rsidRPr="00D13FC8">
        <w:rPr>
          <w:rFonts w:asciiTheme="minorHAnsi" w:hAnsiTheme="minorHAnsi"/>
          <w:b/>
          <w:bCs/>
          <w:sz w:val="32"/>
          <w:szCs w:val="32"/>
          <w:lang/>
        </w:rPr>
        <w:t>Резиме</w:t>
      </w:r>
      <w:bookmarkEnd w:id="3"/>
    </w:p>
    <w:p w:rsidR="00D13FC8" w:rsidRPr="002B15BA" w:rsidRDefault="003420A6" w:rsidP="003420A6">
      <w:pPr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 xml:space="preserve">Дефинисање сценарија употребе за пријвљивање корисника који има налог. Укључени су и примери одговарајућих </w:t>
      </w:r>
      <w:r>
        <w:rPr>
          <w:sz w:val="24"/>
          <w:szCs w:val="24"/>
        </w:rPr>
        <w:t>html</w:t>
      </w:r>
      <w:r w:rsidRPr="002B15BA">
        <w:rPr>
          <w:sz w:val="24"/>
          <w:szCs w:val="24"/>
          <w:lang/>
        </w:rPr>
        <w:t xml:space="preserve"> страница</w:t>
      </w:r>
      <w:r w:rsidR="00D13FC8" w:rsidRPr="002B15BA">
        <w:rPr>
          <w:sz w:val="24"/>
          <w:szCs w:val="24"/>
          <w:lang/>
        </w:rPr>
        <w:t>.</w:t>
      </w:r>
    </w:p>
    <w:p w:rsidR="00D13FC8" w:rsidRPr="002B15BA" w:rsidRDefault="00D13FC8" w:rsidP="00D13FC8">
      <w:pPr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4" w:name="_Toc99897383"/>
      <w:r>
        <w:rPr>
          <w:rFonts w:asciiTheme="minorHAnsi" w:hAnsiTheme="minorHAnsi"/>
          <w:b/>
          <w:bCs/>
          <w:sz w:val="32"/>
          <w:szCs w:val="32"/>
          <w:lang/>
        </w:rPr>
        <w:t xml:space="preserve">1.2 </w:t>
      </w:r>
      <w:r w:rsidR="00D13FC8" w:rsidRPr="00D13FC8">
        <w:rPr>
          <w:rFonts w:asciiTheme="minorHAnsi" w:hAnsiTheme="minorHAnsi"/>
          <w:b/>
          <w:bCs/>
          <w:sz w:val="32"/>
          <w:szCs w:val="32"/>
          <w:lang/>
        </w:rPr>
        <w:t>Намена документа и циљне групе</w:t>
      </w:r>
      <w:bookmarkEnd w:id="4"/>
    </w:p>
    <w:p w:rsidR="00D13FC8" w:rsidRPr="002B15BA" w:rsidRDefault="003420A6" w:rsidP="003420A6">
      <w:pPr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>Намена документа јесте да служи као референца, у развоју пројекта и тестирању, за овде описану функционалност члановима развојног тима</w:t>
      </w:r>
      <w:r w:rsidR="00D13FC8" w:rsidRPr="008C66B2">
        <w:rPr>
          <w:sz w:val="24"/>
          <w:szCs w:val="24"/>
          <w:lang/>
        </w:rPr>
        <w:t>.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5" w:name="_Toc99897384"/>
      <w:r>
        <w:rPr>
          <w:rFonts w:asciiTheme="minorHAnsi" w:hAnsiTheme="minorHAnsi"/>
          <w:b/>
          <w:bCs/>
          <w:sz w:val="32"/>
          <w:szCs w:val="32"/>
          <w:lang/>
        </w:rPr>
        <w:t xml:space="preserve">1.3 </w:t>
      </w:r>
      <w:r w:rsidRPr="00AC5ECA">
        <w:rPr>
          <w:rFonts w:asciiTheme="minorHAnsi" w:hAnsiTheme="minorHAnsi"/>
          <w:b/>
          <w:bCs/>
          <w:sz w:val="32"/>
          <w:szCs w:val="32"/>
          <w:lang/>
        </w:rPr>
        <w:t>Референце</w:t>
      </w:r>
      <w:bookmarkEnd w:id="5"/>
    </w:p>
    <w:p w:rsidR="00AC5ECA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AC5ECA" w:rsidRPr="00C776B2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Упутство за креира</w:t>
      </w:r>
      <w:r>
        <w:rPr>
          <w:sz w:val="24"/>
          <w:szCs w:val="24"/>
          <w:lang/>
        </w:rPr>
        <w:t>њ</w:t>
      </w:r>
      <w:r>
        <w:rPr>
          <w:sz w:val="24"/>
          <w:szCs w:val="24"/>
        </w:rPr>
        <w:t>е ССУ документа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6" w:name="_Toc99897385"/>
      <w:r>
        <w:rPr>
          <w:rFonts w:asciiTheme="minorHAnsi" w:hAnsiTheme="minorHAnsi"/>
          <w:b/>
          <w:bCs/>
          <w:sz w:val="32"/>
          <w:szCs w:val="32"/>
          <w:lang/>
        </w:rPr>
        <w:t xml:space="preserve">1.4 </w:t>
      </w:r>
      <w:r w:rsidRPr="00AC5ECA">
        <w:rPr>
          <w:rFonts w:asciiTheme="minorHAnsi" w:hAnsiTheme="minorHAnsi"/>
          <w:b/>
          <w:bCs/>
          <w:sz w:val="32"/>
          <w:szCs w:val="32"/>
          <w:lang/>
        </w:rPr>
        <w:t>Отворена питања</w:t>
      </w:r>
      <w:bookmarkEnd w:id="6"/>
    </w:p>
    <w:p w:rsidR="00AC5ECA" w:rsidRDefault="00AC5ECA" w:rsidP="00AC5ECA">
      <w:pPr>
        <w:ind w:left="2160"/>
        <w:rPr>
          <w:b/>
          <w:sz w:val="28"/>
          <w:szCs w:val="28"/>
        </w:rPr>
      </w:pPr>
    </w:p>
    <w:tbl>
      <w:tblPr>
        <w:tblW w:w="6992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402"/>
        <w:gridCol w:w="2835"/>
      </w:tblGrid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Редни број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Опис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Решење</w:t>
            </w:r>
          </w:p>
        </w:tc>
      </w:tr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:rsidR="00AC5ECA" w:rsidRDefault="00AC5ECA" w:rsidP="00AC5ECA">
      <w:pPr>
        <w:ind w:left="2160"/>
        <w:rPr>
          <w:b/>
          <w:sz w:val="28"/>
          <w:szCs w:val="28"/>
        </w:rPr>
      </w:pPr>
    </w:p>
    <w:p w:rsidR="000A3360" w:rsidRDefault="000A3360">
      <w:pPr>
        <w:rPr>
          <w:lang/>
        </w:rPr>
      </w:pPr>
    </w:p>
    <w:p w:rsidR="007A395A" w:rsidRDefault="00C776B2" w:rsidP="00C776B2">
      <w:pPr>
        <w:rPr>
          <w:lang/>
        </w:rPr>
      </w:pPr>
      <w:r>
        <w:rPr>
          <w:lang/>
        </w:rPr>
        <w:br w:type="page"/>
      </w:r>
    </w:p>
    <w:p w:rsidR="0061468F" w:rsidRPr="003C7C3E" w:rsidRDefault="00C776B2" w:rsidP="00C776B2">
      <w:pPr>
        <w:pStyle w:val="Heading1"/>
        <w:numPr>
          <w:ilvl w:val="0"/>
          <w:numId w:val="22"/>
        </w:numPr>
        <w:ind w:hanging="720"/>
        <w:rPr>
          <w:rFonts w:ascii="Calibri" w:hAnsi="Calibri" w:cs="Calibri"/>
          <w:b/>
          <w:bCs/>
          <w:caps/>
          <w:lang/>
        </w:rPr>
      </w:pPr>
      <w:bookmarkStart w:id="7" w:name="_Toc99897386"/>
      <w:r w:rsidRPr="003C7C3E">
        <w:rPr>
          <w:rFonts w:ascii="Calibri" w:hAnsi="Calibri" w:cs="Calibri"/>
          <w:b/>
          <w:bCs/>
          <w:caps/>
          <w:lang/>
        </w:rPr>
        <w:lastRenderedPageBreak/>
        <w:t xml:space="preserve">Сценарио </w:t>
      </w:r>
      <w:r w:rsidR="002B15BA">
        <w:rPr>
          <w:rFonts w:ascii="Calibri" w:hAnsi="Calibri" w:cs="Calibri"/>
          <w:b/>
          <w:bCs/>
          <w:caps/>
          <w:lang w:val="de-DE"/>
        </w:rPr>
        <w:t>„</w:t>
      </w:r>
      <w:r w:rsidR="003420A6" w:rsidRPr="003420A6">
        <w:rPr>
          <w:rFonts w:ascii="Calibri" w:hAnsi="Calibri" w:cs="Calibri"/>
          <w:b/>
          <w:bCs/>
          <w:caps/>
          <w:lang/>
        </w:rPr>
        <w:t>пријава корисника</w:t>
      </w:r>
      <w:bookmarkEnd w:id="7"/>
      <w:r w:rsidR="002B15BA">
        <w:rPr>
          <w:rFonts w:ascii="Calibri" w:hAnsi="Calibri" w:cs="Calibri"/>
          <w:b/>
          <w:bCs/>
          <w:caps/>
          <w:lang w:val="de-DE"/>
        </w:rPr>
        <w:t>“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8" w:name="_Toc99897387"/>
      <w:r>
        <w:rPr>
          <w:rFonts w:asciiTheme="minorHAnsi" w:hAnsiTheme="minorHAnsi"/>
          <w:b/>
          <w:bCs/>
          <w:sz w:val="32"/>
          <w:szCs w:val="32"/>
          <w:lang/>
        </w:rPr>
        <w:t xml:space="preserve">2.1 </w:t>
      </w:r>
      <w:r w:rsidRPr="00C776B2">
        <w:rPr>
          <w:rFonts w:asciiTheme="minorHAnsi" w:hAnsiTheme="minorHAnsi"/>
          <w:b/>
          <w:bCs/>
          <w:sz w:val="32"/>
          <w:szCs w:val="32"/>
          <w:lang/>
        </w:rPr>
        <w:t>Кратак опис</w:t>
      </w:r>
      <w:bookmarkEnd w:id="8"/>
    </w:p>
    <w:p w:rsidR="00C776B2" w:rsidRPr="00C776B2" w:rsidRDefault="003420A6" w:rsidP="00C776B2">
      <w:pPr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Корисник мора бити пријављен да би могао да користи услуге сајта</w:t>
      </w:r>
      <w:r w:rsidR="00C776B2">
        <w:rPr>
          <w:sz w:val="24"/>
          <w:szCs w:val="24"/>
          <w:lang/>
        </w:rPr>
        <w:t>.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9" w:name="_Toc99897388"/>
      <w:r>
        <w:rPr>
          <w:rFonts w:asciiTheme="minorHAnsi" w:hAnsiTheme="minorHAnsi"/>
          <w:b/>
          <w:bCs/>
          <w:sz w:val="32"/>
          <w:szCs w:val="32"/>
          <w:lang/>
        </w:rPr>
        <w:t xml:space="preserve">2.2 </w:t>
      </w:r>
      <w:r w:rsidRPr="00C776B2">
        <w:rPr>
          <w:rFonts w:asciiTheme="minorHAnsi" w:hAnsiTheme="minorHAnsi"/>
          <w:b/>
          <w:bCs/>
          <w:sz w:val="32"/>
          <w:szCs w:val="32"/>
          <w:lang/>
        </w:rPr>
        <w:t>Учесник</w:t>
      </w:r>
      <w:bookmarkEnd w:id="9"/>
    </w:p>
    <w:p w:rsidR="00C776B2" w:rsidRPr="00DC2931" w:rsidRDefault="003420A6" w:rsidP="00DC2931">
      <w:pPr>
        <w:jc w:val="both"/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>Корисник може бити било ко.</w:t>
      </w:r>
    </w:p>
    <w:p w:rsidR="00C776B2" w:rsidRPr="00DC2931" w:rsidRDefault="00DC2931" w:rsidP="00DC2931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0" w:name="_Toc99897389"/>
      <w:r>
        <w:rPr>
          <w:rFonts w:asciiTheme="minorHAnsi" w:hAnsiTheme="minorHAnsi"/>
          <w:b/>
          <w:bCs/>
          <w:sz w:val="32"/>
          <w:szCs w:val="32"/>
          <w:lang/>
        </w:rPr>
        <w:t xml:space="preserve">2.3 </w:t>
      </w:r>
      <w:r w:rsidR="00C776B2" w:rsidRPr="00DC2931">
        <w:rPr>
          <w:rFonts w:asciiTheme="minorHAnsi" w:hAnsiTheme="minorHAnsi"/>
          <w:b/>
          <w:bCs/>
          <w:sz w:val="32"/>
          <w:szCs w:val="32"/>
          <w:lang/>
        </w:rPr>
        <w:t>Ток догађаја</w:t>
      </w:r>
      <w:bookmarkEnd w:id="10"/>
    </w:p>
    <w:p w:rsidR="00C776B2" w:rsidRPr="002B15BA" w:rsidRDefault="00DC2931" w:rsidP="00DC2931">
      <w:pPr>
        <w:pStyle w:val="Heading2"/>
        <w:rPr>
          <w:b/>
          <w:bCs/>
          <w:lang/>
        </w:rPr>
      </w:pPr>
      <w:bookmarkStart w:id="11" w:name="_Toc99897390"/>
      <w:r w:rsidRPr="00DC2931">
        <w:rPr>
          <w:rFonts w:ascii="Calibri" w:hAnsi="Calibri" w:cs="Calibri"/>
          <w:b/>
          <w:bCs/>
          <w:lang/>
        </w:rPr>
        <w:t xml:space="preserve">2.3.1 </w:t>
      </w:r>
      <w:r w:rsidR="00C776B2" w:rsidRPr="002B15BA">
        <w:rPr>
          <w:rFonts w:ascii="Calibri" w:hAnsi="Calibri" w:cs="Calibri"/>
          <w:b/>
          <w:bCs/>
          <w:lang/>
        </w:rPr>
        <w:t>Основниуспешанток</w:t>
      </w:r>
      <w:r w:rsidR="009F089C" w:rsidRPr="002B15BA">
        <w:rPr>
          <w:b/>
          <w:bCs/>
          <w:lang/>
        </w:rPr>
        <w:t>–</w:t>
      </w:r>
      <w:r w:rsidR="009F089C">
        <w:rPr>
          <w:rFonts w:ascii="Arial" w:hAnsi="Arial" w:cs="Arial"/>
          <w:b/>
          <w:sz w:val="24"/>
          <w:lang/>
        </w:rPr>
        <w:t>Успешна пријава на сај</w:t>
      </w:r>
      <w:r w:rsidR="006C5B82" w:rsidRPr="002B15BA">
        <w:rPr>
          <w:rFonts w:ascii="Calibri" w:hAnsi="Calibri" w:cs="Calibri"/>
          <w:b/>
          <w:bCs/>
          <w:lang/>
        </w:rPr>
        <w:t>т</w:t>
      </w:r>
      <w:bookmarkEnd w:id="11"/>
    </w:p>
    <w:p w:rsidR="003420A6" w:rsidRPr="002B15BA" w:rsidRDefault="003420A6" w:rsidP="003420A6">
      <w:pPr>
        <w:numPr>
          <w:ilvl w:val="0"/>
          <w:numId w:val="33"/>
        </w:numPr>
        <w:spacing w:after="0" w:line="276" w:lineRule="auto"/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 xml:space="preserve">Корисник </w:t>
      </w:r>
      <w:r>
        <w:rPr>
          <w:sz w:val="24"/>
          <w:szCs w:val="24"/>
          <w:lang/>
        </w:rPr>
        <w:t>уноси податке за пријаву</w:t>
      </w:r>
      <w:r w:rsidRPr="002B15BA">
        <w:rPr>
          <w:sz w:val="24"/>
          <w:szCs w:val="24"/>
          <w:lang/>
        </w:rPr>
        <w:t xml:space="preserve"> (и-мејл адреса, </w:t>
      </w:r>
      <w:r>
        <w:rPr>
          <w:sz w:val="24"/>
          <w:szCs w:val="24"/>
          <w:lang/>
        </w:rPr>
        <w:t>лозинка</w:t>
      </w:r>
      <w:r w:rsidRPr="002B15BA">
        <w:rPr>
          <w:sz w:val="24"/>
          <w:szCs w:val="24"/>
          <w:lang/>
        </w:rPr>
        <w:t>)</w:t>
      </w:r>
      <w:r>
        <w:rPr>
          <w:sz w:val="24"/>
          <w:szCs w:val="24"/>
          <w:lang/>
        </w:rPr>
        <w:t>.</w:t>
      </w:r>
    </w:p>
    <w:p w:rsidR="009F089C" w:rsidRDefault="009F089C" w:rsidP="003420A6">
      <w:pPr>
        <w:numPr>
          <w:ilvl w:val="0"/>
          <w:numId w:val="3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lang/>
        </w:rPr>
        <w:t>Корисник потврђује унос података.</w:t>
      </w:r>
    </w:p>
    <w:p w:rsidR="003420A6" w:rsidRDefault="003420A6" w:rsidP="003420A6">
      <w:pPr>
        <w:numPr>
          <w:ilvl w:val="0"/>
          <w:numId w:val="3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Систем проверава податке </w:t>
      </w:r>
      <w:r>
        <w:rPr>
          <w:sz w:val="24"/>
          <w:szCs w:val="24"/>
          <w:lang/>
        </w:rPr>
        <w:t>корисника</w:t>
      </w:r>
      <w:r>
        <w:rPr>
          <w:sz w:val="24"/>
          <w:szCs w:val="24"/>
        </w:rPr>
        <w:t>.</w:t>
      </w:r>
    </w:p>
    <w:p w:rsidR="003420A6" w:rsidRDefault="003420A6" w:rsidP="003420A6">
      <w:pPr>
        <w:numPr>
          <w:ilvl w:val="0"/>
          <w:numId w:val="3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потврђује да су подаци исправни</w:t>
      </w:r>
      <w:r>
        <w:rPr>
          <w:sz w:val="24"/>
          <w:szCs w:val="24"/>
          <w:lang/>
        </w:rPr>
        <w:t xml:space="preserve"> и пријављује корисника.</w:t>
      </w:r>
    </w:p>
    <w:p w:rsidR="00451296" w:rsidRDefault="00451296" w:rsidP="006D1299">
      <w:pPr>
        <w:rPr>
          <w:sz w:val="24"/>
          <w:szCs w:val="24"/>
          <w:lang/>
        </w:rPr>
      </w:pPr>
    </w:p>
    <w:p w:rsidR="00BB75E9" w:rsidRPr="00BB75E9" w:rsidRDefault="00BB75E9" w:rsidP="00BB75E9">
      <w:pPr>
        <w:pStyle w:val="Heading2"/>
        <w:rPr>
          <w:rFonts w:ascii="Calibri" w:hAnsi="Calibri" w:cs="Calibri"/>
          <w:b/>
          <w:bCs/>
          <w:lang/>
        </w:rPr>
      </w:pPr>
      <w:bookmarkStart w:id="12" w:name="_Toc99897391"/>
      <w:r w:rsidRPr="002B15BA">
        <w:rPr>
          <w:rFonts w:ascii="Calibri" w:hAnsi="Calibri" w:cs="Calibri"/>
          <w:b/>
          <w:bCs/>
          <w:lang/>
        </w:rPr>
        <w:t xml:space="preserve">2.3.2 </w:t>
      </w:r>
      <w:r w:rsidRPr="00BB75E9">
        <w:rPr>
          <w:rFonts w:ascii="Calibri" w:hAnsi="Calibri" w:cs="Calibri"/>
          <w:b/>
          <w:bCs/>
          <w:lang/>
        </w:rPr>
        <w:t>Алтернативни ток(ови)</w:t>
      </w:r>
      <w:bookmarkEnd w:id="12"/>
    </w:p>
    <w:p w:rsidR="003420A6" w:rsidRPr="002B15BA" w:rsidRDefault="009F089C" w:rsidP="003420A6">
      <w:pPr>
        <w:ind w:left="1440"/>
        <w:rPr>
          <w:b/>
          <w:sz w:val="24"/>
          <w:szCs w:val="24"/>
          <w:lang/>
        </w:rPr>
      </w:pPr>
      <w:r>
        <w:rPr>
          <w:b/>
          <w:sz w:val="24"/>
          <w:szCs w:val="24"/>
          <w:lang/>
        </w:rPr>
        <w:t>3</w:t>
      </w:r>
      <w:r w:rsidR="003420A6" w:rsidRPr="002B15BA">
        <w:rPr>
          <w:b/>
          <w:sz w:val="24"/>
          <w:szCs w:val="24"/>
          <w:lang/>
        </w:rPr>
        <w:t>а.</w:t>
      </w:r>
      <w:r w:rsidR="003420A6" w:rsidRPr="002B15BA">
        <w:rPr>
          <w:b/>
          <w:sz w:val="24"/>
          <w:szCs w:val="24"/>
          <w:lang/>
        </w:rPr>
        <w:tab/>
        <w:t>Погрешна форма неког од података</w:t>
      </w:r>
    </w:p>
    <w:p w:rsidR="003420A6" w:rsidRPr="002B15BA" w:rsidRDefault="003420A6" w:rsidP="003420A6">
      <w:pPr>
        <w:ind w:left="2160"/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 xml:space="preserve">.1. Систем проверава формат и-мејл адресе и проналази грешку, те означава погрешено </w:t>
      </w:r>
      <w:r w:rsidRPr="003420A6">
        <w:rPr>
          <w:sz w:val="24"/>
          <w:szCs w:val="24"/>
          <w:lang/>
        </w:rPr>
        <w:t>унесено поље</w:t>
      </w:r>
      <w:r w:rsidRPr="002B15BA">
        <w:rPr>
          <w:sz w:val="24"/>
          <w:szCs w:val="24"/>
          <w:lang/>
        </w:rPr>
        <w:t>.</w:t>
      </w:r>
    </w:p>
    <w:p w:rsidR="003420A6" w:rsidRPr="002B15BA" w:rsidRDefault="003420A6" w:rsidP="003420A6">
      <w:pPr>
        <w:ind w:left="2160"/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>.</w:t>
      </w:r>
      <w:r w:rsidRPr="003420A6">
        <w:rPr>
          <w:sz w:val="24"/>
          <w:szCs w:val="24"/>
          <w:lang/>
        </w:rPr>
        <w:t>1</w:t>
      </w:r>
      <w:r w:rsidRPr="002B15BA">
        <w:rPr>
          <w:sz w:val="24"/>
          <w:szCs w:val="24"/>
          <w:lang/>
        </w:rPr>
        <w:t>.</w:t>
      </w:r>
      <w:r w:rsidR="005268AC">
        <w:rPr>
          <w:sz w:val="24"/>
          <w:szCs w:val="24"/>
          <w:lang/>
        </w:rPr>
        <w:t>1</w:t>
      </w:r>
      <w:r w:rsidRPr="002B15BA">
        <w:rPr>
          <w:sz w:val="24"/>
          <w:szCs w:val="24"/>
          <w:lang/>
        </w:rPr>
        <w:t xml:space="preserve"> Корисник понавља унос.</w:t>
      </w:r>
    </w:p>
    <w:p w:rsidR="003420A6" w:rsidRPr="003420A6" w:rsidRDefault="003420A6" w:rsidP="003420A6">
      <w:pPr>
        <w:ind w:left="2160"/>
        <w:rPr>
          <w:sz w:val="24"/>
          <w:szCs w:val="24"/>
          <w:lang/>
        </w:rPr>
      </w:pPr>
      <w:r w:rsidRPr="003420A6">
        <w:rPr>
          <w:sz w:val="24"/>
          <w:szCs w:val="24"/>
          <w:lang/>
        </w:rPr>
        <w:t>.2. Систем препознаје и-мејл адресу, али лозинка није исправна, те означава погрешно унесено поље.</w:t>
      </w:r>
    </w:p>
    <w:p w:rsidR="003420A6" w:rsidRPr="003420A6" w:rsidRDefault="005268AC" w:rsidP="003420A6">
      <w:pPr>
        <w:ind w:left="2160"/>
        <w:rPr>
          <w:sz w:val="24"/>
          <w:szCs w:val="24"/>
          <w:lang/>
        </w:rPr>
      </w:pPr>
      <w:r>
        <w:rPr>
          <w:sz w:val="24"/>
          <w:szCs w:val="24"/>
          <w:lang/>
        </w:rPr>
        <w:t>.2</w:t>
      </w:r>
      <w:r w:rsidR="003420A6" w:rsidRPr="003420A6">
        <w:rPr>
          <w:sz w:val="24"/>
          <w:szCs w:val="24"/>
          <w:lang/>
        </w:rPr>
        <w:t>.</w:t>
      </w:r>
      <w:r>
        <w:rPr>
          <w:sz w:val="24"/>
          <w:szCs w:val="24"/>
          <w:lang/>
        </w:rPr>
        <w:t>1</w:t>
      </w:r>
      <w:r w:rsidR="003420A6" w:rsidRPr="003420A6">
        <w:rPr>
          <w:sz w:val="24"/>
          <w:szCs w:val="24"/>
          <w:lang/>
        </w:rPr>
        <w:t xml:space="preserve"> Корисник понавља унос лозинке.</w:t>
      </w:r>
    </w:p>
    <w:p w:rsidR="003420A6" w:rsidRPr="002B15BA" w:rsidRDefault="005268AC" w:rsidP="003420A6">
      <w:pPr>
        <w:ind w:left="2160"/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 xml:space="preserve">.3. Повратак на корак </w:t>
      </w:r>
      <w:r>
        <w:rPr>
          <w:sz w:val="24"/>
          <w:szCs w:val="24"/>
          <w:lang/>
        </w:rPr>
        <w:t>3</w:t>
      </w:r>
      <w:r w:rsidR="003420A6" w:rsidRPr="002B15BA">
        <w:rPr>
          <w:sz w:val="24"/>
          <w:szCs w:val="24"/>
          <w:lang/>
        </w:rPr>
        <w:t xml:space="preserve"> главног тока.</w:t>
      </w:r>
    </w:p>
    <w:p w:rsidR="003420A6" w:rsidRPr="003420A6" w:rsidRDefault="009F089C" w:rsidP="003420A6">
      <w:pPr>
        <w:ind w:left="1440"/>
        <w:rPr>
          <w:b/>
          <w:sz w:val="24"/>
          <w:szCs w:val="24"/>
          <w:lang/>
        </w:rPr>
      </w:pPr>
      <w:r>
        <w:rPr>
          <w:b/>
          <w:sz w:val="24"/>
          <w:szCs w:val="24"/>
          <w:lang/>
        </w:rPr>
        <w:t>3</w:t>
      </w:r>
      <w:r w:rsidR="003420A6" w:rsidRPr="002B15BA">
        <w:rPr>
          <w:b/>
          <w:sz w:val="24"/>
          <w:szCs w:val="24"/>
          <w:lang/>
        </w:rPr>
        <w:t>б.</w:t>
      </w:r>
      <w:r w:rsidR="003420A6" w:rsidRPr="002B15BA">
        <w:rPr>
          <w:b/>
          <w:sz w:val="24"/>
          <w:szCs w:val="24"/>
          <w:lang/>
        </w:rPr>
        <w:tab/>
      </w:r>
      <w:r w:rsidR="003420A6" w:rsidRPr="003420A6">
        <w:rPr>
          <w:b/>
          <w:sz w:val="24"/>
          <w:szCs w:val="24"/>
          <w:lang/>
        </w:rPr>
        <w:t>Корисник нема налог у систему</w:t>
      </w:r>
    </w:p>
    <w:p w:rsidR="003420A6" w:rsidRPr="003420A6" w:rsidRDefault="003420A6" w:rsidP="003420A6">
      <w:pPr>
        <w:ind w:left="2160"/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>.1. Систем не проналази налог коме одговарају дати подаци</w:t>
      </w:r>
      <w:r w:rsidRPr="003420A6">
        <w:rPr>
          <w:sz w:val="24"/>
          <w:szCs w:val="24"/>
          <w:lang/>
        </w:rPr>
        <w:t xml:space="preserve"> и</w:t>
      </w:r>
      <w:r w:rsidRPr="002B15BA">
        <w:rPr>
          <w:sz w:val="24"/>
          <w:szCs w:val="24"/>
          <w:lang/>
        </w:rPr>
        <w:t xml:space="preserve"> испис</w:t>
      </w:r>
      <w:r w:rsidRPr="003420A6">
        <w:rPr>
          <w:sz w:val="24"/>
          <w:szCs w:val="24"/>
          <w:lang/>
        </w:rPr>
        <w:t>ује</w:t>
      </w:r>
      <w:r w:rsidRPr="002B15BA">
        <w:rPr>
          <w:sz w:val="24"/>
          <w:szCs w:val="24"/>
          <w:lang/>
        </w:rPr>
        <w:t xml:space="preserve"> порук</w:t>
      </w:r>
      <w:r w:rsidRPr="003420A6">
        <w:rPr>
          <w:sz w:val="24"/>
          <w:szCs w:val="24"/>
          <w:lang/>
        </w:rPr>
        <w:t>у</w:t>
      </w:r>
      <w:r w:rsidRPr="002B15BA">
        <w:rPr>
          <w:sz w:val="24"/>
          <w:szCs w:val="24"/>
          <w:lang/>
        </w:rPr>
        <w:t xml:space="preserve"> о грешци</w:t>
      </w:r>
      <w:r w:rsidRPr="003420A6">
        <w:rPr>
          <w:sz w:val="24"/>
          <w:szCs w:val="24"/>
          <w:lang/>
        </w:rPr>
        <w:t>.</w:t>
      </w:r>
    </w:p>
    <w:p w:rsidR="003420A6" w:rsidRPr="003420A6" w:rsidRDefault="003420A6" w:rsidP="003420A6">
      <w:pPr>
        <w:ind w:left="2160"/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 xml:space="preserve">.2. </w:t>
      </w:r>
      <w:r w:rsidRPr="003420A6">
        <w:rPr>
          <w:sz w:val="24"/>
          <w:szCs w:val="24"/>
          <w:lang/>
        </w:rPr>
        <w:t>Систем нуди опцију регистрације.</w:t>
      </w:r>
    </w:p>
    <w:p w:rsidR="003420A6" w:rsidRDefault="003420A6" w:rsidP="003420A6">
      <w:pPr>
        <w:ind w:left="2160"/>
        <w:rPr>
          <w:sz w:val="24"/>
          <w:szCs w:val="24"/>
          <w:lang/>
        </w:rPr>
      </w:pPr>
    </w:p>
    <w:p w:rsidR="003420A6" w:rsidRPr="003420A6" w:rsidRDefault="003420A6" w:rsidP="003420A6">
      <w:pPr>
        <w:ind w:left="2160"/>
        <w:rPr>
          <w:sz w:val="24"/>
          <w:szCs w:val="24"/>
          <w:lang/>
        </w:rPr>
      </w:pPr>
      <w:r w:rsidRPr="003420A6">
        <w:rPr>
          <w:sz w:val="24"/>
          <w:szCs w:val="24"/>
          <w:lang/>
        </w:rPr>
        <w:lastRenderedPageBreak/>
        <w:t>.</w:t>
      </w:r>
      <w:r w:rsidR="005268AC">
        <w:rPr>
          <w:sz w:val="24"/>
          <w:szCs w:val="24"/>
          <w:lang/>
        </w:rPr>
        <w:t>2.1</w:t>
      </w:r>
      <w:r w:rsidRPr="003420A6">
        <w:rPr>
          <w:sz w:val="24"/>
          <w:szCs w:val="24"/>
          <w:lang/>
        </w:rPr>
        <w:t xml:space="preserve"> Корисник прихвата опцију.</w:t>
      </w:r>
    </w:p>
    <w:p w:rsidR="003420A6" w:rsidRPr="003420A6" w:rsidRDefault="003420A6" w:rsidP="003420A6">
      <w:pPr>
        <w:ind w:left="2160"/>
        <w:rPr>
          <w:sz w:val="24"/>
          <w:szCs w:val="24"/>
          <w:lang/>
        </w:rPr>
      </w:pPr>
      <w:r w:rsidRPr="003420A6">
        <w:rPr>
          <w:sz w:val="24"/>
          <w:szCs w:val="24"/>
          <w:lang/>
        </w:rPr>
        <w:t>.2.</w:t>
      </w:r>
      <w:r w:rsidR="005268AC">
        <w:rPr>
          <w:sz w:val="24"/>
          <w:szCs w:val="24"/>
          <w:lang/>
        </w:rPr>
        <w:t>2</w:t>
      </w:r>
      <w:r w:rsidRPr="003420A6">
        <w:rPr>
          <w:sz w:val="24"/>
          <w:szCs w:val="24"/>
          <w:lang/>
        </w:rPr>
        <w:t xml:space="preserve"> Систем прелази на страницу за креирање налога.</w:t>
      </w:r>
    </w:p>
    <w:p w:rsidR="003420A6" w:rsidRPr="003420A6" w:rsidRDefault="003420A6" w:rsidP="003420A6">
      <w:pPr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ab/>
      </w:r>
      <w:r w:rsidRPr="002B15BA">
        <w:rPr>
          <w:sz w:val="24"/>
          <w:szCs w:val="24"/>
          <w:lang/>
        </w:rPr>
        <w:tab/>
      </w:r>
      <w:r w:rsidRPr="002B15BA">
        <w:rPr>
          <w:sz w:val="24"/>
          <w:szCs w:val="24"/>
          <w:lang/>
        </w:rPr>
        <w:tab/>
      </w:r>
      <w:r w:rsidRPr="003420A6">
        <w:rPr>
          <w:sz w:val="24"/>
          <w:szCs w:val="24"/>
          <w:lang/>
        </w:rPr>
        <w:t>.3. Корисник одустаје од пријаве.</w:t>
      </w:r>
    </w:p>
    <w:p w:rsidR="003420A6" w:rsidRPr="003420A6" w:rsidRDefault="003420A6" w:rsidP="003420A6">
      <w:pPr>
        <w:rPr>
          <w:sz w:val="24"/>
          <w:szCs w:val="24"/>
          <w:lang/>
        </w:rPr>
      </w:pPr>
    </w:p>
    <w:p w:rsidR="003420A6" w:rsidRPr="002B15BA" w:rsidRDefault="005268AC" w:rsidP="003420A6">
      <w:pPr>
        <w:ind w:left="720" w:firstLine="720"/>
        <w:rPr>
          <w:b/>
          <w:sz w:val="24"/>
          <w:szCs w:val="24"/>
          <w:lang/>
        </w:rPr>
      </w:pPr>
      <w:r>
        <w:rPr>
          <w:b/>
          <w:sz w:val="24"/>
          <w:szCs w:val="24"/>
          <w:lang/>
        </w:rPr>
        <w:t>3</w:t>
      </w:r>
      <w:r w:rsidR="003420A6" w:rsidRPr="002B15BA">
        <w:rPr>
          <w:b/>
          <w:sz w:val="24"/>
          <w:szCs w:val="24"/>
          <w:lang/>
        </w:rPr>
        <w:t>в.</w:t>
      </w:r>
      <w:r w:rsidR="003420A6" w:rsidRPr="002B15BA">
        <w:rPr>
          <w:b/>
          <w:sz w:val="24"/>
          <w:szCs w:val="24"/>
          <w:lang/>
        </w:rPr>
        <w:tab/>
        <w:t>Корисник одустаје од уноса података</w:t>
      </w:r>
    </w:p>
    <w:p w:rsidR="003420A6" w:rsidRPr="002B15BA" w:rsidRDefault="003420A6" w:rsidP="003420A6">
      <w:pPr>
        <w:ind w:left="2160"/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>.1. Корисник жели да одустане од регистрације.</w:t>
      </w:r>
    </w:p>
    <w:p w:rsidR="003420A6" w:rsidRPr="002B15BA" w:rsidRDefault="003420A6" w:rsidP="003420A6">
      <w:pPr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ab/>
      </w:r>
      <w:r w:rsidRPr="002B15BA">
        <w:rPr>
          <w:sz w:val="24"/>
          <w:szCs w:val="24"/>
          <w:lang/>
        </w:rPr>
        <w:tab/>
      </w:r>
      <w:r w:rsidRPr="002B15BA">
        <w:rPr>
          <w:sz w:val="24"/>
          <w:szCs w:val="24"/>
          <w:lang/>
        </w:rPr>
        <w:tab/>
        <w:t xml:space="preserve">.2. </w:t>
      </w:r>
      <w:r w:rsidRPr="003420A6">
        <w:rPr>
          <w:sz w:val="24"/>
          <w:szCs w:val="24"/>
          <w:lang/>
        </w:rPr>
        <w:t>Враћање на почетну страницу</w:t>
      </w:r>
      <w:r w:rsidRPr="002B15BA">
        <w:rPr>
          <w:sz w:val="24"/>
          <w:szCs w:val="24"/>
          <w:lang/>
        </w:rPr>
        <w:t>.</w:t>
      </w:r>
    </w:p>
    <w:p w:rsidR="00BB75E9" w:rsidRPr="006D612F" w:rsidRDefault="00BB75E9" w:rsidP="006D1299">
      <w:pPr>
        <w:rPr>
          <w:sz w:val="24"/>
          <w:szCs w:val="24"/>
          <w:lang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3" w:name="_Toc99897392"/>
      <w:r>
        <w:rPr>
          <w:rFonts w:asciiTheme="minorHAnsi" w:hAnsiTheme="minorHAnsi"/>
          <w:b/>
          <w:bCs/>
          <w:sz w:val="32"/>
          <w:szCs w:val="32"/>
          <w:lang/>
        </w:rPr>
        <w:t xml:space="preserve">2.4 </w:t>
      </w:r>
      <w:r w:rsidR="00C776B2" w:rsidRPr="00451296">
        <w:rPr>
          <w:rFonts w:asciiTheme="minorHAnsi" w:hAnsiTheme="minorHAnsi"/>
          <w:b/>
          <w:bCs/>
          <w:sz w:val="32"/>
          <w:szCs w:val="32"/>
          <w:lang/>
        </w:rPr>
        <w:t>Посебни захтеви</w:t>
      </w:r>
      <w:bookmarkEnd w:id="13"/>
    </w:p>
    <w:p w:rsidR="00C776B2" w:rsidRPr="006D1299" w:rsidRDefault="00C776B2" w:rsidP="006D1299">
      <w:pPr>
        <w:jc w:val="both"/>
        <w:rPr>
          <w:sz w:val="24"/>
          <w:szCs w:val="24"/>
          <w:lang/>
        </w:rPr>
      </w:pPr>
      <w:r w:rsidRPr="00451296">
        <w:rPr>
          <w:sz w:val="24"/>
          <w:szCs w:val="24"/>
          <w:lang/>
        </w:rPr>
        <w:t>Нема нефункционалних захтева.</w:t>
      </w: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4" w:name="_Toc99897393"/>
      <w:r>
        <w:rPr>
          <w:rFonts w:asciiTheme="minorHAnsi" w:hAnsiTheme="minorHAnsi"/>
          <w:b/>
          <w:bCs/>
          <w:sz w:val="32"/>
          <w:szCs w:val="32"/>
          <w:lang/>
        </w:rPr>
        <w:t xml:space="preserve">2.5 </w:t>
      </w:r>
      <w:r w:rsidR="00C776B2" w:rsidRPr="00451296">
        <w:rPr>
          <w:rFonts w:asciiTheme="minorHAnsi" w:hAnsiTheme="minorHAnsi"/>
          <w:b/>
          <w:bCs/>
          <w:sz w:val="32"/>
          <w:szCs w:val="32"/>
          <w:lang/>
        </w:rPr>
        <w:t>Предуслови</w:t>
      </w:r>
      <w:bookmarkEnd w:id="14"/>
    </w:p>
    <w:p w:rsidR="00C776B2" w:rsidRPr="006D1299" w:rsidRDefault="003420A6" w:rsidP="006D1299">
      <w:pPr>
        <w:jc w:val="both"/>
        <w:rPr>
          <w:sz w:val="24"/>
          <w:szCs w:val="24"/>
          <w:lang/>
        </w:rPr>
      </w:pPr>
      <w:r w:rsidRPr="002B15BA">
        <w:rPr>
          <w:sz w:val="24"/>
          <w:szCs w:val="24"/>
          <w:lang/>
        </w:rPr>
        <w:t>Нема предуслова</w:t>
      </w:r>
      <w:r w:rsidR="00C776B2" w:rsidRPr="00451296">
        <w:rPr>
          <w:sz w:val="24"/>
          <w:szCs w:val="24"/>
          <w:lang/>
        </w:rPr>
        <w:t>.</w:t>
      </w: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  <w:lang/>
        </w:rPr>
      </w:pPr>
      <w:bookmarkStart w:id="15" w:name="_Toc99897394"/>
      <w:r>
        <w:rPr>
          <w:rFonts w:asciiTheme="minorHAnsi" w:hAnsiTheme="minorHAnsi"/>
          <w:b/>
          <w:bCs/>
          <w:sz w:val="32"/>
          <w:szCs w:val="32"/>
          <w:lang/>
        </w:rPr>
        <w:t xml:space="preserve">2.6 </w:t>
      </w:r>
      <w:r w:rsidR="00C776B2" w:rsidRPr="00451296">
        <w:rPr>
          <w:rFonts w:asciiTheme="minorHAnsi" w:hAnsiTheme="minorHAnsi"/>
          <w:b/>
          <w:bCs/>
          <w:sz w:val="32"/>
          <w:szCs w:val="32"/>
          <w:lang/>
        </w:rPr>
        <w:t>Последице</w:t>
      </w:r>
      <w:bookmarkEnd w:id="15"/>
    </w:p>
    <w:p w:rsidR="00237910" w:rsidRDefault="003420A6" w:rsidP="00237910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Нема последица</w:t>
      </w:r>
      <w:r w:rsidR="00451296">
        <w:rPr>
          <w:sz w:val="24"/>
          <w:szCs w:val="24"/>
          <w:lang/>
        </w:rPr>
        <w:t>.</w:t>
      </w:r>
    </w:p>
    <w:p w:rsidR="006A29BA" w:rsidRPr="006A29BA" w:rsidRDefault="006A29BA" w:rsidP="006A29BA">
      <w:pPr>
        <w:rPr>
          <w:sz w:val="24"/>
          <w:szCs w:val="24"/>
          <w:lang/>
        </w:rPr>
      </w:pPr>
    </w:p>
    <w:p w:rsidR="006A29BA" w:rsidRPr="006A29BA" w:rsidRDefault="006A29BA" w:rsidP="006A29BA">
      <w:pPr>
        <w:rPr>
          <w:sz w:val="24"/>
          <w:szCs w:val="24"/>
          <w:lang/>
        </w:rPr>
      </w:pPr>
    </w:p>
    <w:p w:rsidR="006A29BA" w:rsidRPr="006A29BA" w:rsidRDefault="006A29BA" w:rsidP="006A29BA">
      <w:pPr>
        <w:rPr>
          <w:sz w:val="24"/>
          <w:szCs w:val="24"/>
          <w:lang/>
        </w:rPr>
      </w:pPr>
    </w:p>
    <w:p w:rsidR="006A29BA" w:rsidRPr="006A29BA" w:rsidRDefault="006A29BA" w:rsidP="006A29BA">
      <w:pPr>
        <w:tabs>
          <w:tab w:val="left" w:pos="9060"/>
        </w:tabs>
        <w:rPr>
          <w:sz w:val="24"/>
          <w:szCs w:val="24"/>
          <w:lang/>
        </w:rPr>
      </w:pPr>
      <w:r>
        <w:rPr>
          <w:sz w:val="24"/>
          <w:szCs w:val="24"/>
          <w:lang/>
        </w:rPr>
        <w:tab/>
      </w:r>
    </w:p>
    <w:sectPr w:rsidR="006A29BA" w:rsidRPr="006A29BA" w:rsidSect="007C747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8D6" w:rsidRDefault="005B48D6" w:rsidP="007057F4">
      <w:r>
        <w:separator/>
      </w:r>
    </w:p>
  </w:endnote>
  <w:endnote w:type="continuationSeparator" w:id="1">
    <w:p w:rsidR="005B48D6" w:rsidRDefault="005B48D6" w:rsidP="0070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177ADD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r w:rsidR="0049185C">
      <w:rPr>
        <w:rFonts w:asciiTheme="majorHAnsi" w:eastAsiaTheme="majorEastAsia" w:hAnsiTheme="majorHAnsi" w:cstheme="majorBidi"/>
      </w:rPr>
      <w:t xml:space="preserve">Page </w:t>
    </w:r>
    <w:r w:rsidRPr="00177ADD">
      <w:fldChar w:fldCharType="begin"/>
    </w:r>
    <w:r w:rsidR="0049185C">
      <w:instrText xml:space="preserve"> PAGE   \* MERGEFORMAT </w:instrText>
    </w:r>
    <w:r w:rsidRPr="00177ADD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D" w:rsidRPr="00FD01CD" w:rsidRDefault="00FD01CD" w:rsidP="00FD01CD">
    <w:pPr>
      <w:pStyle w:val="Footer"/>
      <w:jc w:val="left"/>
      <w:rPr>
        <w:rFonts w:cstheme="minorHAnsi"/>
        <w:sz w:val="32"/>
        <w:szCs w:val="32"/>
        <w:vertAlign w:val="superscript"/>
        <w:lang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ab/>
    </w:r>
    <w:r w:rsidR="000913D6">
      <w:rPr>
        <w:rFonts w:cstheme="minorHAnsi"/>
        <w:color w:val="1C4A83" w:themeColor="accent6" w:themeShade="BF"/>
        <w:sz w:val="32"/>
        <w:szCs w:val="32"/>
        <w:vertAlign w:val="superscript"/>
        <w:lang/>
      </w:rPr>
      <w:t>14.04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  <w:lang/>
      </w:rPr>
      <w:t>.2022</w:t>
    </w:r>
    <w:r w:rsidRPr="00FD01CD">
      <w:rPr>
        <w:rFonts w:cstheme="minorHAnsi"/>
        <w:sz w:val="32"/>
        <w:szCs w:val="32"/>
        <w:vertAlign w:val="superscript"/>
        <w:lang/>
      </w:rPr>
      <w:tab/>
    </w:r>
    <w:r w:rsidRPr="00FD01CD">
      <w:rPr>
        <w:rFonts w:cstheme="minorHAnsi"/>
        <w:sz w:val="32"/>
        <w:szCs w:val="32"/>
        <w:vertAlign w:val="superscript"/>
        <w:lang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8D6" w:rsidRDefault="005B48D6" w:rsidP="007057F4">
      <w:r>
        <w:separator/>
      </w:r>
    </w:p>
  </w:footnote>
  <w:footnote w:type="continuationSeparator" w:id="1">
    <w:p w:rsidR="005B48D6" w:rsidRDefault="005B48D6" w:rsidP="00705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49185C" w:rsidP="007057F4">
    <w:pPr>
      <w:pStyle w:val="Header"/>
    </w:pPr>
    <w:r>
      <w:t>Adventure Works Marketing Plan</w:t>
    </w:r>
  </w:p>
  <w:p w:rsidR="00136006" w:rsidRDefault="00136006" w:rsidP="00705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/>
    </w:tblPr>
    <w:tblGrid>
      <w:gridCol w:w="12660"/>
    </w:tblGrid>
    <w:tr w:rsidR="007057F4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7057F4" w:rsidRDefault="00D13FC8" w:rsidP="007057F4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363855</wp:posOffset>
                </wp:positionV>
                <wp:extent cx="775970" cy="695325"/>
                <wp:effectExtent l="0" t="0" r="5080" b="9525"/>
                <wp:wrapNone/>
                <wp:docPr id="2" name="Picture 2" descr="Опис није доступа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Опис није доступан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77ADD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4101" type="#_x0000_t202" style="position:absolute;left:0;text-align:left;margin-left:560.5pt;margin-top:19.1pt;width:61.3pt;height:23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<v:textbox>
                  <w:txbxContent>
                    <w:p w:rsidR="004F2231" w:rsidRPr="00FD01CD" w:rsidRDefault="00177ADD" w:rsidP="004F2231">
                      <w:pPr>
                        <w:rPr>
                          <w:sz w:val="32"/>
                          <w:lang/>
                        </w:rPr>
                      </w:pPr>
                      <w:r w:rsidRPr="004F2231">
                        <w:rPr>
                          <w:sz w:val="32"/>
                        </w:rPr>
                        <w:fldChar w:fldCharType="begin"/>
                      </w:r>
                      <w:r w:rsidR="004F2231" w:rsidRPr="004F2231">
                        <w:rPr>
                          <w:sz w:val="32"/>
                        </w:rPr>
                        <w:instrText xml:space="preserve"> PAGE  \* Arabic  \* MERGEFORMAT </w:instrText>
                      </w:r>
                      <w:r w:rsidRPr="004F2231">
                        <w:rPr>
                          <w:sz w:val="32"/>
                        </w:rPr>
                        <w:fldChar w:fldCharType="separate"/>
                      </w:r>
                      <w:r w:rsidR="002B15BA">
                        <w:rPr>
                          <w:noProof/>
                          <w:sz w:val="32"/>
                        </w:rPr>
                        <w:t>1</w:t>
                      </w:r>
                      <w:r w:rsidRPr="004F2231">
                        <w:rPr>
                          <w:sz w:val="32"/>
                        </w:rPr>
                        <w:fldChar w:fldCharType="end"/>
                      </w:r>
                    </w:p>
                    <w:p w:rsidR="004F2231" w:rsidRPr="004F2231" w:rsidRDefault="004F2231" w:rsidP="004F223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177ADD">
            <w:rPr>
              <w:noProof/>
              <w:lang w:eastAsia="en-US"/>
            </w:rPr>
          </w:r>
          <w:r w:rsidR="00177ADD">
            <w:rPr>
              <w:noProof/>
              <w:lang w:eastAsia="en-US"/>
            </w:rPr>
            <w:pict>
              <v:group id="Group 20" o:spid="_x0000_s4097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4100" type="#_x0000_t75" alt="colored rectangle" style="position:absolute;top:1977;width:4250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<v:imagedata r:id="rId2" o:title="colored rectangle"/>
                </v:shape>
                <v:shape id="Graphic 16" o:spid="_x0000_s4099" type="#_x0000_t75" alt="colored rectangle" style="position:absolute;left:34598;width:10503;height:15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<v:imagedata r:id="rId3" o:title="colored rectangle"/>
                </v:shape>
                <v:shape id="Graphic 19" o:spid="_x0000_s4098" type="#_x0000_t75" alt="gray rectangle" style="position:absolute;left:46248;width:32601;height:8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<v:imagedata r:id="rId4" o:title="gray rectangle"/>
                </v:shape>
                <w10:wrap type="none"/>
                <w10:anchorlock/>
              </v:group>
            </w:pict>
          </w:r>
        </w:p>
      </w:tc>
    </w:tr>
  </w:tbl>
  <w:p w:rsidR="007057F4" w:rsidRDefault="007057F4" w:rsidP="00705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071A14C8"/>
    <w:multiLevelType w:val="hybridMultilevel"/>
    <w:tmpl w:val="AB928172"/>
    <w:lvl w:ilvl="0" w:tplc="106A259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>
    <w:nsid w:val="300A1F11"/>
    <w:multiLevelType w:val="multilevel"/>
    <w:tmpl w:val="F34684B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34E24E4"/>
    <w:multiLevelType w:val="multilevel"/>
    <w:tmpl w:val="160048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nsid w:val="56DA1E89"/>
    <w:multiLevelType w:val="multilevel"/>
    <w:tmpl w:val="354E566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E56CD4"/>
    <w:multiLevelType w:val="multilevel"/>
    <w:tmpl w:val="9BF226F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9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30"/>
  </w:num>
  <w:num w:numId="4">
    <w:abstractNumId w:val="31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0"/>
  </w:num>
  <w:num w:numId="18">
    <w:abstractNumId w:val="11"/>
  </w:num>
  <w:num w:numId="19">
    <w:abstractNumId w:val="18"/>
  </w:num>
  <w:num w:numId="20">
    <w:abstractNumId w:val="25"/>
  </w:num>
  <w:num w:numId="21">
    <w:abstractNumId w:val="24"/>
  </w:num>
  <w:num w:numId="22">
    <w:abstractNumId w:val="10"/>
  </w:num>
  <w:num w:numId="23">
    <w:abstractNumId w:val="14"/>
  </w:num>
  <w:num w:numId="24">
    <w:abstractNumId w:val="12"/>
  </w:num>
  <w:num w:numId="25">
    <w:abstractNumId w:val="26"/>
  </w:num>
  <w:num w:numId="26">
    <w:abstractNumId w:val="13"/>
  </w:num>
  <w:num w:numId="27">
    <w:abstractNumId w:val="19"/>
  </w:num>
  <w:num w:numId="28">
    <w:abstractNumId w:val="23"/>
  </w:num>
  <w:num w:numId="29">
    <w:abstractNumId w:val="9"/>
  </w:num>
  <w:num w:numId="30">
    <w:abstractNumId w:val="27"/>
  </w:num>
  <w:num w:numId="31">
    <w:abstractNumId w:val="22"/>
  </w:num>
  <w:num w:numId="32">
    <w:abstractNumId w:val="21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stylePaneFormatFilter w:val="1024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F92"/>
    <w:rsid w:val="00001CFE"/>
    <w:rsid w:val="000141B7"/>
    <w:rsid w:val="00015267"/>
    <w:rsid w:val="00015EBC"/>
    <w:rsid w:val="000174F2"/>
    <w:rsid w:val="00052DC3"/>
    <w:rsid w:val="00067C92"/>
    <w:rsid w:val="000913D6"/>
    <w:rsid w:val="000A30C7"/>
    <w:rsid w:val="000A3360"/>
    <w:rsid w:val="000B5F7D"/>
    <w:rsid w:val="000B6042"/>
    <w:rsid w:val="000B79F6"/>
    <w:rsid w:val="000D4D88"/>
    <w:rsid w:val="0010185B"/>
    <w:rsid w:val="001228D2"/>
    <w:rsid w:val="00123BB8"/>
    <w:rsid w:val="00136006"/>
    <w:rsid w:val="00141E97"/>
    <w:rsid w:val="001449EC"/>
    <w:rsid w:val="00145558"/>
    <w:rsid w:val="00146CD2"/>
    <w:rsid w:val="0016458B"/>
    <w:rsid w:val="001670A7"/>
    <w:rsid w:val="00177ADD"/>
    <w:rsid w:val="00182256"/>
    <w:rsid w:val="00187F21"/>
    <w:rsid w:val="001A3E38"/>
    <w:rsid w:val="001B361F"/>
    <w:rsid w:val="001C4BB6"/>
    <w:rsid w:val="001C7E84"/>
    <w:rsid w:val="001D2D6E"/>
    <w:rsid w:val="001E0649"/>
    <w:rsid w:val="001E5A40"/>
    <w:rsid w:val="001F0AF0"/>
    <w:rsid w:val="00214093"/>
    <w:rsid w:val="002159CA"/>
    <w:rsid w:val="002178B9"/>
    <w:rsid w:val="00233119"/>
    <w:rsid w:val="00237910"/>
    <w:rsid w:val="00291712"/>
    <w:rsid w:val="002B15BA"/>
    <w:rsid w:val="002E0194"/>
    <w:rsid w:val="0030199A"/>
    <w:rsid w:val="00303EF8"/>
    <w:rsid w:val="00304AFE"/>
    <w:rsid w:val="003227DB"/>
    <w:rsid w:val="00323476"/>
    <w:rsid w:val="0033442D"/>
    <w:rsid w:val="00337DF7"/>
    <w:rsid w:val="003420A6"/>
    <w:rsid w:val="003620E2"/>
    <w:rsid w:val="00372DF6"/>
    <w:rsid w:val="003818C4"/>
    <w:rsid w:val="003B3EC6"/>
    <w:rsid w:val="003B40B2"/>
    <w:rsid w:val="003C7C3E"/>
    <w:rsid w:val="003F5051"/>
    <w:rsid w:val="00405B66"/>
    <w:rsid w:val="00420DF5"/>
    <w:rsid w:val="00430FC3"/>
    <w:rsid w:val="00432CCC"/>
    <w:rsid w:val="004371B6"/>
    <w:rsid w:val="00444C7B"/>
    <w:rsid w:val="00451296"/>
    <w:rsid w:val="00462784"/>
    <w:rsid w:val="0048718B"/>
    <w:rsid w:val="0049185C"/>
    <w:rsid w:val="004A1E3F"/>
    <w:rsid w:val="004A2F40"/>
    <w:rsid w:val="004B239F"/>
    <w:rsid w:val="004D1B47"/>
    <w:rsid w:val="004F2231"/>
    <w:rsid w:val="005112D1"/>
    <w:rsid w:val="00525F13"/>
    <w:rsid w:val="005264B3"/>
    <w:rsid w:val="005268AC"/>
    <w:rsid w:val="00526A22"/>
    <w:rsid w:val="0055035B"/>
    <w:rsid w:val="005903F1"/>
    <w:rsid w:val="005B48D6"/>
    <w:rsid w:val="005C3643"/>
    <w:rsid w:val="005D5491"/>
    <w:rsid w:val="005E3310"/>
    <w:rsid w:val="0061468F"/>
    <w:rsid w:val="00632A62"/>
    <w:rsid w:val="0068221C"/>
    <w:rsid w:val="0068500D"/>
    <w:rsid w:val="006923C0"/>
    <w:rsid w:val="006A26E5"/>
    <w:rsid w:val="006A29BA"/>
    <w:rsid w:val="006A4ED2"/>
    <w:rsid w:val="006C057D"/>
    <w:rsid w:val="006C5B82"/>
    <w:rsid w:val="006D1299"/>
    <w:rsid w:val="006D5D35"/>
    <w:rsid w:val="00704071"/>
    <w:rsid w:val="007057F4"/>
    <w:rsid w:val="007417B3"/>
    <w:rsid w:val="00741A9B"/>
    <w:rsid w:val="00742102"/>
    <w:rsid w:val="00742325"/>
    <w:rsid w:val="00750AC4"/>
    <w:rsid w:val="00772E4B"/>
    <w:rsid w:val="00773B66"/>
    <w:rsid w:val="007A395A"/>
    <w:rsid w:val="007C7473"/>
    <w:rsid w:val="007D26F1"/>
    <w:rsid w:val="007E5499"/>
    <w:rsid w:val="007F3E15"/>
    <w:rsid w:val="00805886"/>
    <w:rsid w:val="00805A88"/>
    <w:rsid w:val="00815FF5"/>
    <w:rsid w:val="0081702F"/>
    <w:rsid w:val="008253A5"/>
    <w:rsid w:val="008417CE"/>
    <w:rsid w:val="0084277E"/>
    <w:rsid w:val="008679F1"/>
    <w:rsid w:val="008A2FFA"/>
    <w:rsid w:val="008A3C95"/>
    <w:rsid w:val="008C386D"/>
    <w:rsid w:val="008C5106"/>
    <w:rsid w:val="008C66B2"/>
    <w:rsid w:val="008D5829"/>
    <w:rsid w:val="00915ACB"/>
    <w:rsid w:val="00920FCC"/>
    <w:rsid w:val="00925F92"/>
    <w:rsid w:val="00946F55"/>
    <w:rsid w:val="00965BD5"/>
    <w:rsid w:val="00971B04"/>
    <w:rsid w:val="009868D3"/>
    <w:rsid w:val="009875C8"/>
    <w:rsid w:val="00991D08"/>
    <w:rsid w:val="009A70FD"/>
    <w:rsid w:val="009F089C"/>
    <w:rsid w:val="009F2E6C"/>
    <w:rsid w:val="00A00D77"/>
    <w:rsid w:val="00A13CF6"/>
    <w:rsid w:val="00A20363"/>
    <w:rsid w:val="00A22C92"/>
    <w:rsid w:val="00A2557C"/>
    <w:rsid w:val="00A31130"/>
    <w:rsid w:val="00A63DE6"/>
    <w:rsid w:val="00A80789"/>
    <w:rsid w:val="00A87A98"/>
    <w:rsid w:val="00AA5F77"/>
    <w:rsid w:val="00AA7C95"/>
    <w:rsid w:val="00AC40E8"/>
    <w:rsid w:val="00AC5ECA"/>
    <w:rsid w:val="00AF734D"/>
    <w:rsid w:val="00B00CF7"/>
    <w:rsid w:val="00B0688D"/>
    <w:rsid w:val="00B130AB"/>
    <w:rsid w:val="00B40525"/>
    <w:rsid w:val="00B41D82"/>
    <w:rsid w:val="00B55ECE"/>
    <w:rsid w:val="00B90346"/>
    <w:rsid w:val="00BB6CAC"/>
    <w:rsid w:val="00BB75E9"/>
    <w:rsid w:val="00BE7253"/>
    <w:rsid w:val="00C46277"/>
    <w:rsid w:val="00C776B2"/>
    <w:rsid w:val="00CA16E0"/>
    <w:rsid w:val="00CD481B"/>
    <w:rsid w:val="00CE0984"/>
    <w:rsid w:val="00CE0BC9"/>
    <w:rsid w:val="00D0593E"/>
    <w:rsid w:val="00D13FC8"/>
    <w:rsid w:val="00D2045C"/>
    <w:rsid w:val="00D52B4E"/>
    <w:rsid w:val="00D540AF"/>
    <w:rsid w:val="00D6093C"/>
    <w:rsid w:val="00D638C1"/>
    <w:rsid w:val="00D73D44"/>
    <w:rsid w:val="00D967AC"/>
    <w:rsid w:val="00DC2695"/>
    <w:rsid w:val="00DC2931"/>
    <w:rsid w:val="00DC4CD0"/>
    <w:rsid w:val="00E10723"/>
    <w:rsid w:val="00E50A4D"/>
    <w:rsid w:val="00E628EC"/>
    <w:rsid w:val="00E758BC"/>
    <w:rsid w:val="00E911BD"/>
    <w:rsid w:val="00E95AFE"/>
    <w:rsid w:val="00EA0287"/>
    <w:rsid w:val="00EB22CB"/>
    <w:rsid w:val="00ED3756"/>
    <w:rsid w:val="00F23B5C"/>
    <w:rsid w:val="00F43A02"/>
    <w:rsid w:val="00F45884"/>
    <w:rsid w:val="00F553FE"/>
    <w:rsid w:val="00F55555"/>
    <w:rsid w:val="00F56D5A"/>
    <w:rsid w:val="00F63939"/>
    <w:rsid w:val="00F91AD0"/>
    <w:rsid w:val="00FA375F"/>
    <w:rsid w:val="00FB05E4"/>
    <w:rsid w:val="00FC068E"/>
    <w:rsid w:val="00FC4062"/>
    <w:rsid w:val="00FD01CD"/>
    <w:rsid w:val="00FD5161"/>
    <w:rsid w:val="00FE274F"/>
    <w:rsid w:val="00FE4594"/>
    <w:rsid w:val="00FF0B06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rsid w:val="00177ADD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177ADD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rsid w:val="00177ADD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177ADD"/>
    <w:rPr>
      <w:lang w:eastAsia="en-US"/>
    </w:rPr>
  </w:style>
  <w:style w:type="paragraph" w:styleId="Header">
    <w:name w:val="header"/>
    <w:basedOn w:val="Normal"/>
    <w:link w:val="HeaderChar"/>
    <w:uiPriority w:val="99"/>
    <w:rsid w:val="00177ADD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177ADD"/>
    <w:rPr>
      <w:lang w:eastAsia="en-US"/>
    </w:rPr>
  </w:style>
  <w:style w:type="table" w:styleId="TableGrid">
    <w:name w:val="Table Grid"/>
    <w:basedOn w:val="TableNormal"/>
    <w:uiPriority w:val="59"/>
    <w:rsid w:val="00177ADD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7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A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ADD"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EE2E0-F311-49B5-8D7E-C59522E6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23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Mijajlovic</dc:creator>
  <cp:lastModifiedBy>Windows User</cp:lastModifiedBy>
  <cp:revision>8</cp:revision>
  <cp:lastPrinted>2022-03-19T22:56:00Z</cp:lastPrinted>
  <dcterms:created xsi:type="dcterms:W3CDTF">2022-04-03T20:59:00Z</dcterms:created>
  <dcterms:modified xsi:type="dcterms:W3CDTF">2022-04-14T17:31:00Z</dcterms:modified>
</cp:coreProperties>
</file>